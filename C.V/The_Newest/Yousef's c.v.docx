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13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AE7107" w14:paraId="33707E10" w14:textId="77777777" w:rsidTr="00AE7107">
        <w:tc>
          <w:tcPr>
            <w:tcW w:w="5008" w:type="dxa"/>
            <w:vAlign w:val="bottom"/>
          </w:tcPr>
          <w:p w14:paraId="5F17C108" w14:textId="4F9C021C" w:rsidR="00AE7107" w:rsidRDefault="00AE7107" w:rsidP="008D29B3">
            <w:pPr>
              <w:pStyle w:val="Title"/>
            </w:pPr>
            <w:r>
              <w:t xml:space="preserve">Yousef </w:t>
            </w:r>
            <w:r w:rsidR="008D29B3">
              <w:t xml:space="preserve">Ahmed </w:t>
            </w:r>
            <w:r>
              <w:t>Gomaa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AE7107" w:rsidRPr="009D0878" w14:paraId="4F919EFE" w14:textId="77777777" w:rsidTr="00D52AFE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D5526E6" w14:textId="3DF52556" w:rsidR="00AE7107" w:rsidRPr="009D0878" w:rsidRDefault="00000000" w:rsidP="00233CF1">
                  <w:pPr>
                    <w:pStyle w:val="ContactInfo"/>
                    <w:framePr w:hSpace="180" w:wrap="around" w:vAnchor="page" w:hAnchor="margin" w:y="613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6DB748CE2154ACD921BE8A486A730A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proofErr w:type="spellStart"/>
                      <w:proofErr w:type="gramStart"/>
                      <w:r w:rsidR="00233CF1">
                        <w:t>Abudhabi,Shamkha</w:t>
                      </w:r>
                      <w:proofErr w:type="spellEnd"/>
                      <w:proofErr w:type="gramEnd"/>
                      <w:r w:rsidR="00233CF1">
                        <w:t xml:space="preserve"> 19</w:t>
                      </w:r>
                      <w:r w:rsidR="00792C70">
                        <w:t xml:space="preserve"> 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6C21AF9" w14:textId="77777777" w:rsidR="00AE7107" w:rsidRPr="009D0878" w:rsidRDefault="00AE7107" w:rsidP="00233CF1">
                  <w:pPr>
                    <w:pStyle w:val="Icons"/>
                    <w:framePr w:hSpace="180" w:wrap="around" w:vAnchor="page" w:hAnchor="margin" w:y="613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A0F730" wp14:editId="2337E24D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4FC57D4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E7107" w:rsidRPr="009D0878" w14:paraId="7F7FF061" w14:textId="77777777" w:rsidTr="00D52AFE">
              <w:sdt>
                <w:sdtPr>
                  <w:alias w:val="Enter phone:"/>
                  <w:tag w:val="Enter phone:"/>
                  <w:id w:val="-1849400302"/>
                  <w:placeholder>
                    <w:docPart w:val="F09A72F398B940CDA63F027B5449048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08D5CA1" w14:textId="3523997D" w:rsidR="00AE7107" w:rsidRPr="009D0878" w:rsidRDefault="00233CF1" w:rsidP="00233CF1">
                      <w:pPr>
                        <w:pStyle w:val="ContactInfo"/>
                        <w:framePr w:hSpace="180" w:wrap="around" w:vAnchor="page" w:hAnchor="margin" w:y="613"/>
                      </w:pPr>
                      <w:r>
                        <w:t>+97152448013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A27449B" w14:textId="77777777" w:rsidR="00AE7107" w:rsidRPr="009D0878" w:rsidRDefault="00AE7107" w:rsidP="00233CF1">
                  <w:pPr>
                    <w:pStyle w:val="Icons"/>
                    <w:framePr w:hSpace="180" w:wrap="around" w:vAnchor="page" w:hAnchor="margin" w:y="613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1F1732C" wp14:editId="16DC389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380D2CA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E7107" w:rsidRPr="009D0878" w14:paraId="5272F119" w14:textId="77777777" w:rsidTr="00D52AFE">
              <w:sdt>
                <w:sdtPr>
                  <w:alias w:val="Enter email:"/>
                  <w:tag w:val="Enter email:"/>
                  <w:id w:val="-675184368"/>
                  <w:placeholder>
                    <w:docPart w:val="04CFA7B65E254456AF713AC6A70692D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6A35C607" w14:textId="77777777" w:rsidR="00AE7107" w:rsidRPr="009D0878" w:rsidRDefault="00AE7107" w:rsidP="00233CF1">
                      <w:pPr>
                        <w:pStyle w:val="ContactInfo"/>
                        <w:framePr w:hSpace="180" w:wrap="around" w:vAnchor="page" w:hAnchor="margin" w:y="613"/>
                      </w:pPr>
                      <w:r w:rsidRPr="00EB1F9D">
                        <w:t>yosifgomaa2002@gmail.com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BFAE013" w14:textId="77777777" w:rsidR="00AE7107" w:rsidRPr="009D0878" w:rsidRDefault="00AE7107" w:rsidP="00233CF1">
                  <w:pPr>
                    <w:pStyle w:val="Icons"/>
                    <w:framePr w:hSpace="180" w:wrap="around" w:vAnchor="page" w:hAnchor="margin" w:y="613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97428B7" wp14:editId="184AB3D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0B6649E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E7107" w:rsidRPr="009D0878" w14:paraId="6AD25E44" w14:textId="77777777" w:rsidTr="00D52AFE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817DB0E163E04CE09DD689CDE8DD93D8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E982EC4" w14:textId="758E7E88" w:rsidR="00AE7107" w:rsidRPr="009D0878" w:rsidRDefault="004C1CFF" w:rsidP="00233CF1">
                      <w:pPr>
                        <w:pStyle w:val="ContactInfo"/>
                        <w:framePr w:hSpace="180" w:wrap="around" w:vAnchor="page" w:hAnchor="margin" w:y="613"/>
                      </w:pPr>
                      <w:r>
                        <w:t>Egyptian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F46D125" w14:textId="77777777" w:rsidR="00AE7107" w:rsidRPr="009D0878" w:rsidRDefault="00AE7107" w:rsidP="00233CF1">
                  <w:pPr>
                    <w:pStyle w:val="Icons"/>
                    <w:framePr w:hSpace="180" w:wrap="around" w:vAnchor="page" w:hAnchor="margin" w:y="613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4E33F1E" wp14:editId="1CF911DB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347A602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3775123" w14:textId="7423DDD5" w:rsidR="00AE7107" w:rsidRDefault="00AE7107" w:rsidP="00AE7107">
            <w:pPr>
              <w:pStyle w:val="Header"/>
            </w:pPr>
          </w:p>
        </w:tc>
      </w:tr>
    </w:tbl>
    <w:p w14:paraId="7C8B87B9" w14:textId="77777777" w:rsidR="00EF2FF1" w:rsidRPr="00EE203E" w:rsidRDefault="00EF2FF1" w:rsidP="00EF2FF1">
      <w:pPr>
        <w:pStyle w:val="Heading1"/>
        <w:rPr>
          <w:sz w:val="48"/>
          <w:szCs w:val="48"/>
        </w:rPr>
      </w:pPr>
      <w:sdt>
        <w:sdtPr>
          <w:rPr>
            <w:sz w:val="48"/>
            <w:szCs w:val="48"/>
          </w:rPr>
          <w:alias w:val="Education:"/>
          <w:tag w:val="Education:"/>
          <w:id w:val="-1685508168"/>
          <w:placeholder>
            <w:docPart w:val="64FDE2AC53B34E67B10A909AD26CB937"/>
          </w:placeholder>
          <w:temporary/>
          <w:showingPlcHdr/>
          <w15:appearance w15:val="hidden"/>
        </w:sdtPr>
        <w:sdtContent>
          <w:r w:rsidRPr="00EE203E">
            <w:rPr>
              <w:sz w:val="48"/>
              <w:szCs w:val="48"/>
            </w:rPr>
            <w:t>Education</w:t>
          </w:r>
        </w:sdtContent>
      </w:sdt>
    </w:p>
    <w:p w14:paraId="0FE2BC3F" w14:textId="77777777" w:rsidR="00EF2FF1" w:rsidRPr="00EF2FF1" w:rsidRDefault="00EF2FF1" w:rsidP="00EF2FF1">
      <w:pPr>
        <w:pStyle w:val="Heading3"/>
        <w:rPr>
          <w:sz w:val="32"/>
          <w:szCs w:val="32"/>
        </w:rPr>
      </w:pPr>
      <w:r w:rsidRPr="00EF2FF1">
        <w:rPr>
          <w:sz w:val="32"/>
          <w:szCs w:val="32"/>
        </w:rPr>
        <w:t>june 2021</w:t>
      </w:r>
    </w:p>
    <w:p w14:paraId="085C7011" w14:textId="6B35C40C" w:rsidR="00EF2FF1" w:rsidRPr="00EF2FF1" w:rsidRDefault="00EF2FF1" w:rsidP="00EF2FF1">
      <w:pPr>
        <w:pStyle w:val="Heading2"/>
        <w:rPr>
          <w:szCs w:val="32"/>
        </w:rPr>
      </w:pPr>
      <w:r w:rsidRPr="00EF2FF1">
        <w:rPr>
          <w:rFonts w:ascii="Gilroy SemiBold" w:hAnsi="Gilroy SemiBold"/>
          <w:color w:val="484870"/>
          <w:spacing w:val="3"/>
          <w:szCs w:val="32"/>
          <w:shd w:val="clear" w:color="auto" w:fill="FFFFFF"/>
        </w:rPr>
        <w:t>High school diploma</w:t>
      </w:r>
      <w:r w:rsidRPr="00EF2FF1">
        <w:rPr>
          <w:szCs w:val="32"/>
        </w:rPr>
        <w:t xml:space="preserve"> / </w:t>
      </w:r>
      <w:r w:rsidR="00E12AF2">
        <w:rPr>
          <w:rStyle w:val="Emphasis"/>
          <w:szCs w:val="32"/>
        </w:rPr>
        <w:t>H</w:t>
      </w:r>
      <w:r w:rsidRPr="00EF2FF1">
        <w:rPr>
          <w:rStyle w:val="Emphasis"/>
          <w:szCs w:val="32"/>
        </w:rPr>
        <w:t xml:space="preserve">amza ibn Abdel mutilid school, </w:t>
      </w:r>
      <w:r w:rsidR="00EE203E" w:rsidRPr="00EF2FF1">
        <w:rPr>
          <w:rStyle w:val="Emphasis"/>
          <w:szCs w:val="32"/>
        </w:rPr>
        <w:t>U.A.E.</w:t>
      </w:r>
      <w:r w:rsidRPr="00EF2FF1">
        <w:rPr>
          <w:rStyle w:val="Emphasis"/>
          <w:szCs w:val="32"/>
        </w:rPr>
        <w:t xml:space="preserve"> </w:t>
      </w:r>
    </w:p>
    <w:p w14:paraId="5D43F1F9" w14:textId="1A8C51A6" w:rsidR="00EF2FF1" w:rsidRPr="00EF2FF1" w:rsidRDefault="00EF2FF1" w:rsidP="00EF2FF1">
      <w:pPr>
        <w:pStyle w:val="Heading3"/>
        <w:rPr>
          <w:rFonts w:ascii="Gilroy Medium" w:eastAsiaTheme="minorHAnsi" w:hAnsi="Gilroy Medium" w:cstheme="minorBidi"/>
          <w:b/>
          <w:bCs/>
          <w:caps w:val="0"/>
          <w:color w:val="484870"/>
          <w:sz w:val="32"/>
          <w:szCs w:val="32"/>
          <w:shd w:val="clear" w:color="auto" w:fill="FFFFFF"/>
        </w:rPr>
      </w:pPr>
      <w:r w:rsidRPr="00EF2FF1">
        <w:rPr>
          <w:rFonts w:ascii="Gilroy Medium" w:eastAsiaTheme="minorHAnsi" w:hAnsi="Gilroy Medium" w:cstheme="minorBidi"/>
          <w:caps w:val="0"/>
          <w:color w:val="484870"/>
          <w:sz w:val="32"/>
          <w:szCs w:val="32"/>
          <w:shd w:val="clear" w:color="auto" w:fill="FFFFFF"/>
        </w:rPr>
        <w:t xml:space="preserve">educated with a high school diploma in </w:t>
      </w:r>
      <w:r w:rsidR="00EE203E" w:rsidRPr="00EF2FF1">
        <w:rPr>
          <w:rFonts w:ascii="Gilroy Medium" w:eastAsiaTheme="minorHAnsi" w:hAnsi="Gilroy Medium" w:cstheme="minorBidi"/>
          <w:caps w:val="0"/>
          <w:color w:val="484870"/>
          <w:sz w:val="32"/>
          <w:szCs w:val="32"/>
          <w:shd w:val="clear" w:color="auto" w:fill="FFFFFF"/>
        </w:rPr>
        <w:t>the U.</w:t>
      </w:r>
      <w:r w:rsidRPr="00EF2FF1">
        <w:rPr>
          <w:rFonts w:ascii="Gilroy Medium" w:eastAsiaTheme="minorHAnsi" w:hAnsi="Gilroy Medium" w:cstheme="minorBidi"/>
          <w:caps w:val="0"/>
          <w:color w:val="484870"/>
          <w:sz w:val="32"/>
          <w:szCs w:val="32"/>
          <w:shd w:val="clear" w:color="auto" w:fill="FFFFFF"/>
        </w:rPr>
        <w:t xml:space="preserve">A.E with a degree of </w:t>
      </w:r>
      <w:r w:rsidRPr="00EF2FF1">
        <w:rPr>
          <w:rFonts w:ascii="Gilroy Medium" w:eastAsiaTheme="minorHAnsi" w:hAnsi="Gilroy Medium" w:cstheme="minorBidi"/>
          <w:b/>
          <w:bCs/>
          <w:caps w:val="0"/>
          <w:color w:val="484870"/>
          <w:sz w:val="32"/>
          <w:szCs w:val="32"/>
          <w:shd w:val="clear" w:color="auto" w:fill="FFFFFF"/>
        </w:rPr>
        <w:t>98.5%.</w:t>
      </w:r>
    </w:p>
    <w:p w14:paraId="12A6C755" w14:textId="77777777" w:rsidR="00EF2FF1" w:rsidRPr="00EF2FF1" w:rsidRDefault="00EF2FF1" w:rsidP="00EF2FF1">
      <w:pPr>
        <w:pStyle w:val="Heading3"/>
        <w:rPr>
          <w:rFonts w:ascii="Gilroy Medium" w:eastAsiaTheme="minorHAnsi" w:hAnsi="Gilroy Medium" w:cstheme="minorBidi"/>
          <w:caps w:val="0"/>
          <w:color w:val="484870"/>
          <w:sz w:val="32"/>
          <w:szCs w:val="32"/>
          <w:shd w:val="clear" w:color="auto" w:fill="FFFFFF"/>
        </w:rPr>
      </w:pPr>
    </w:p>
    <w:p w14:paraId="2339D49C" w14:textId="77777777" w:rsidR="00EF2FF1" w:rsidRPr="00EF2FF1" w:rsidRDefault="00EF2FF1" w:rsidP="00EF2FF1">
      <w:pPr>
        <w:pStyle w:val="Heading2"/>
        <w:rPr>
          <w:szCs w:val="32"/>
        </w:rPr>
      </w:pPr>
      <w:r w:rsidRPr="00EF2FF1">
        <w:rPr>
          <w:rFonts w:ascii="Gilroy Medium" w:hAnsi="Gilroy Medium"/>
          <w:color w:val="484870"/>
          <w:szCs w:val="32"/>
          <w:shd w:val="clear" w:color="auto" w:fill="FFFFFF"/>
        </w:rPr>
        <w:t>faculty of engineering</w:t>
      </w:r>
      <w:r w:rsidRPr="00EF2FF1">
        <w:rPr>
          <w:szCs w:val="32"/>
        </w:rPr>
        <w:t xml:space="preserve"> / </w:t>
      </w:r>
      <w:r w:rsidRPr="00EF2FF1">
        <w:rPr>
          <w:rStyle w:val="Emphasis"/>
          <w:szCs w:val="32"/>
        </w:rPr>
        <w:t xml:space="preserve">Mansoura university, Egypt </w:t>
      </w:r>
    </w:p>
    <w:p w14:paraId="7C9E1825" w14:textId="6E1E6450" w:rsidR="00EF2FF1" w:rsidRPr="00EF2FF1" w:rsidRDefault="00EF2FF1" w:rsidP="00EF2FF1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Student at MTE university in </w:t>
      </w:r>
      <w:r w:rsidR="00EE203E"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>my</w:t>
      </w: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 third academic </w:t>
      </w:r>
      <w:r w:rsidR="00EE203E"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>year.</w:t>
      </w:r>
    </w:p>
    <w:p w14:paraId="58113B7A" w14:textId="7521F147" w:rsidR="00EF2FF1" w:rsidRPr="00EF2FF1" w:rsidRDefault="00EF2FF1" w:rsidP="00EF2FF1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finishing my last semester with a GPA of </w:t>
      </w:r>
      <w:r w:rsidR="00EE203E"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>3.89.</w:t>
      </w: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 </w:t>
      </w:r>
    </w:p>
    <w:p w14:paraId="282390DD" w14:textId="77777777" w:rsidR="00EF2FF1" w:rsidRPr="00EE203E" w:rsidRDefault="00EF2FF1" w:rsidP="00EF2FF1">
      <w:pPr>
        <w:rPr>
          <w:rFonts w:asciiTheme="majorHAnsi" w:hAnsiTheme="majorHAnsi"/>
          <w:b/>
          <w:bCs/>
          <w:color w:val="auto"/>
          <w:sz w:val="48"/>
          <w:szCs w:val="48"/>
          <w:shd w:val="clear" w:color="auto" w:fill="FFFFFF"/>
        </w:rPr>
      </w:pPr>
      <w:r w:rsidRPr="00EE203E">
        <w:rPr>
          <w:rFonts w:asciiTheme="majorHAnsi" w:hAnsiTheme="majorHAnsi"/>
          <w:b/>
          <w:bCs/>
          <w:color w:val="auto"/>
          <w:sz w:val="48"/>
          <w:szCs w:val="48"/>
          <w:shd w:val="clear" w:color="auto" w:fill="FFFFFF"/>
        </w:rPr>
        <w:t>Courses</w:t>
      </w:r>
    </w:p>
    <w:p w14:paraId="02B4469F" w14:textId="0F337C6F" w:rsidR="00EE203E" w:rsidRDefault="00EE203E" w:rsidP="00EE203E">
      <w:pP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H</w:t>
      </w:r>
      <w:r w:rsidRPr="00113CC9"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as been accepted </w:t>
      </w:r>
      <w:r w:rsidR="009C2251" w:rsidRPr="00113CC9"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for</w:t>
      </w:r>
      <w:r w:rsidRPr="00113CC9"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summer training in ITI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for embedded 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system </w:t>
      </w:r>
      <w:r w:rsidRPr="00113CC9"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that will start in July 2023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.</w:t>
      </w:r>
    </w:p>
    <w:p w14:paraId="3E9FCA8B" w14:textId="289DFFC7" w:rsidR="00EE203E" w:rsidRDefault="00EE203E" w:rsidP="00EE203E">
      <w:pP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Studied data structure &amp; algorithms implemented codes like: 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(binary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</w:t>
      </w:r>
      <w:r w:rsidR="008D29B3"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search,</w:t>
      </w:r>
      <w:r w:rsidR="009C2251"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bubble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sort,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linear </w:t>
      </w:r>
      <w:r w:rsidR="009C2251"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search,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stack &amp; queue using C) </w:t>
      </w:r>
    </w:p>
    <w:p w14:paraId="39A81A6B" w14:textId="77777777" w:rsidR="00EE203E" w:rsidRDefault="00EE203E" w:rsidP="00EE203E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Studied 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>at</w:t>
      </w: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 ALX scholarship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 for 3 months</w:t>
      </w: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. </w:t>
      </w:r>
    </w:p>
    <w:p w14:paraId="5112F59A" w14:textId="3E65C3FA" w:rsidR="00EE203E" w:rsidRPr="00EF2FF1" w:rsidRDefault="00EE203E" w:rsidP="00EE203E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Done with </w:t>
      </w: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>Software workshop made by Mansoura Robotics (student activity)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 lasted for 1 month</w:t>
      </w: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>.</w:t>
      </w:r>
    </w:p>
    <w:p w14:paraId="008C67E5" w14:textId="77777777" w:rsidR="00EE203E" w:rsidRDefault="00EE203E" w:rsidP="00EE203E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Done with </w:t>
      </w: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>Robotics 1 from smart technology.</w:t>
      </w:r>
    </w:p>
    <w:p w14:paraId="7940537B" w14:textId="246C8177" w:rsidR="00EE203E" w:rsidRDefault="00EE203E" w:rsidP="00EE203E">
      <w:pP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Studied electronics and modules and made many projects considering (RC car Bluetooth 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controlled,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fire 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system,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</w:t>
      </w:r>
      <w:r w:rsidRPr="00113CC9"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obstacles 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RC</w:t>
      </w:r>
      <w:r w:rsidRPr="00113CC9"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car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, temperature modules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, ultrasonic</w:t>
      </w:r>
      <w:proofErr w:type="gramStart"/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 ,…</w:t>
      </w:r>
      <w:proofErr w:type="gramEnd"/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>.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  <w:lang w:bidi="ar-EG"/>
        </w:rPr>
        <w:t xml:space="preserve">) </w:t>
      </w:r>
    </w:p>
    <w:p w14:paraId="5887A2FA" w14:textId="0AD7D8D3" w:rsidR="0070237E" w:rsidRPr="00EE203E" w:rsidRDefault="00EE203E" w:rsidP="00EE203E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Done with </w:t>
      </w:r>
      <w:r w:rsidRPr="00EF2FF1">
        <w:rPr>
          <w:rFonts w:ascii="Gilroy Medium" w:hAnsi="Gilroy Medium"/>
          <w:color w:val="484870"/>
          <w:sz w:val="32"/>
          <w:szCs w:val="32"/>
          <w:shd w:val="clear" w:color="auto" w:fill="FFFFFF"/>
        </w:rPr>
        <w:t>Introduction to programming (C).</w:t>
      </w:r>
    </w:p>
    <w:p w14:paraId="7438B15B" w14:textId="741AAA56" w:rsidR="00E12AF2" w:rsidRDefault="00E12AF2" w:rsidP="00082B00">
      <w:pPr>
        <w:rPr>
          <w:rFonts w:ascii="Gilroy Medium" w:hAnsi="Gilroy Medium"/>
          <w:b/>
          <w:bCs/>
          <w:color w:val="auto"/>
          <w:sz w:val="48"/>
          <w:szCs w:val="48"/>
          <w:shd w:val="clear" w:color="auto" w:fill="FFFFFF"/>
        </w:rPr>
      </w:pPr>
      <w:r>
        <w:rPr>
          <w:rFonts w:ascii="Gilroy Medium" w:hAnsi="Gilroy Medium"/>
          <w:b/>
          <w:bCs/>
          <w:color w:val="auto"/>
          <w:sz w:val="48"/>
          <w:szCs w:val="48"/>
          <w:shd w:val="clear" w:color="auto" w:fill="FFFFFF"/>
        </w:rPr>
        <w:lastRenderedPageBreak/>
        <w:t xml:space="preserve">Job Experienced </w:t>
      </w:r>
    </w:p>
    <w:p w14:paraId="7628B7C5" w14:textId="7F4441AB" w:rsidR="00E12AF2" w:rsidRPr="00E12AF2" w:rsidRDefault="00E12AF2" w:rsidP="00082B00">
      <w:pPr>
        <w:rPr>
          <w:rFonts w:ascii="Gilroy Medium" w:hAnsi="Gilroy Medium"/>
          <w:color w:val="0C365F" w:themeColor="accent2" w:themeShade="BF"/>
          <w:sz w:val="32"/>
          <w:szCs w:val="32"/>
        </w:rPr>
      </w:pPr>
      <w:r w:rsidRPr="00E12AF2">
        <w:rPr>
          <w:rFonts w:ascii="Gilroy Medium" w:hAnsi="Gilroy Medium"/>
          <w:color w:val="0C365F" w:themeColor="accent2" w:themeShade="BF"/>
          <w:sz w:val="32"/>
          <w:szCs w:val="32"/>
        </w:rPr>
        <w:t xml:space="preserve">Worked at Tarek </w:t>
      </w:r>
      <w:proofErr w:type="spellStart"/>
      <w:r w:rsidRPr="00E12AF2">
        <w:rPr>
          <w:rFonts w:ascii="Gilroy Medium" w:hAnsi="Gilroy Medium"/>
          <w:color w:val="0C365F" w:themeColor="accent2" w:themeShade="BF"/>
          <w:sz w:val="32"/>
          <w:szCs w:val="32"/>
        </w:rPr>
        <w:t>Alehtraf</w:t>
      </w:r>
      <w:proofErr w:type="spellEnd"/>
      <w:r w:rsidRPr="00E12AF2">
        <w:rPr>
          <w:rFonts w:ascii="Gilroy Medium" w:hAnsi="Gilroy Medium"/>
          <w:color w:val="0C365F" w:themeColor="accent2" w:themeShade="BF"/>
          <w:sz w:val="32"/>
          <w:szCs w:val="32"/>
        </w:rPr>
        <w:t xml:space="preserve"> for general maintenance and </w:t>
      </w:r>
      <w:r w:rsidR="0086258F" w:rsidRPr="00E12AF2">
        <w:rPr>
          <w:rFonts w:ascii="Gilroy Medium" w:hAnsi="Gilroy Medium"/>
          <w:color w:val="0C365F" w:themeColor="accent2" w:themeShade="BF"/>
          <w:sz w:val="32"/>
          <w:szCs w:val="32"/>
        </w:rPr>
        <w:t>AC.</w:t>
      </w:r>
    </w:p>
    <w:p w14:paraId="38315E8E" w14:textId="3DF8F641" w:rsidR="00082B00" w:rsidRPr="00EE203E" w:rsidRDefault="00EE203E" w:rsidP="00082B00">
      <w:pPr>
        <w:rPr>
          <w:rFonts w:ascii="Gilroy Medium" w:hAnsi="Gilroy Medium"/>
          <w:b/>
          <w:bCs/>
          <w:color w:val="auto"/>
          <w:sz w:val="48"/>
          <w:szCs w:val="48"/>
          <w:shd w:val="clear" w:color="auto" w:fill="FFFFFF"/>
        </w:rPr>
      </w:pPr>
      <w:r w:rsidRPr="00EE203E">
        <w:rPr>
          <w:rFonts w:ascii="Gilroy Medium" w:hAnsi="Gilroy Medium"/>
          <w:b/>
          <w:bCs/>
          <w:color w:val="auto"/>
          <w:sz w:val="48"/>
          <w:szCs w:val="48"/>
          <w:shd w:val="clear" w:color="auto" w:fill="FFFFFF"/>
        </w:rPr>
        <w:t>Languages</w:t>
      </w:r>
    </w:p>
    <w:p w14:paraId="315AAA40" w14:textId="31355237" w:rsidR="00EF2FF1" w:rsidRDefault="00EE203E" w:rsidP="00082B00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 w:rsidRPr="008D29B3">
        <w:rPr>
          <w:rFonts w:ascii="Gilroy Medium" w:hAnsi="Gilroy Medium"/>
          <w:b/>
          <w:bCs/>
          <w:color w:val="484870"/>
          <w:sz w:val="32"/>
          <w:szCs w:val="32"/>
          <w:shd w:val="clear" w:color="auto" w:fill="FFFFFF"/>
        </w:rPr>
        <w:t>Arabic: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 native</w:t>
      </w:r>
    </w:p>
    <w:p w14:paraId="1DAE68D2" w14:textId="256B7347" w:rsidR="00082B00" w:rsidRDefault="00EE203E" w:rsidP="009C2251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 w:rsidRPr="008D29B3">
        <w:rPr>
          <w:rFonts w:ascii="Gilroy Medium" w:hAnsi="Gilroy Medium"/>
          <w:b/>
          <w:bCs/>
          <w:color w:val="484870"/>
          <w:sz w:val="32"/>
          <w:szCs w:val="32"/>
          <w:shd w:val="clear" w:color="auto" w:fill="FFFFFF"/>
        </w:rPr>
        <w:t>English: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 </w:t>
      </w:r>
      <w:r w:rsidR="009C2251">
        <w:rPr>
          <w:rFonts w:ascii="Gilroy Medium" w:hAnsi="Gilroy Medium"/>
          <w:color w:val="484870"/>
          <w:sz w:val="32"/>
          <w:szCs w:val="32"/>
          <w:shd w:val="clear" w:color="auto" w:fill="FFFFFF"/>
        </w:rPr>
        <w:t>intermediate</w:t>
      </w:r>
    </w:p>
    <w:p w14:paraId="48E385EC" w14:textId="20C527F4" w:rsidR="009C2251" w:rsidRDefault="009C2251" w:rsidP="009C2251">
      <w:pPr>
        <w:rPr>
          <w:rFonts w:ascii="Gilroy Medium" w:hAnsi="Gilroy Medium"/>
          <w:b/>
          <w:bCs/>
          <w:color w:val="auto"/>
          <w:sz w:val="48"/>
          <w:szCs w:val="48"/>
          <w:shd w:val="clear" w:color="auto" w:fill="FFFFFF"/>
        </w:rPr>
      </w:pPr>
      <w:r>
        <w:rPr>
          <w:rFonts w:ascii="Gilroy Medium" w:hAnsi="Gilroy Medium"/>
          <w:b/>
          <w:bCs/>
          <w:color w:val="auto"/>
          <w:sz w:val="48"/>
          <w:szCs w:val="48"/>
          <w:shd w:val="clear" w:color="auto" w:fill="FFFFFF"/>
        </w:rPr>
        <w:t>Activities</w:t>
      </w:r>
    </w:p>
    <w:p w14:paraId="32B32960" w14:textId="7A9C7687" w:rsidR="009C2251" w:rsidRDefault="009C2251" w:rsidP="009C2251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PR &amp; software member in luminous (student activity). </w:t>
      </w:r>
    </w:p>
    <w:p w14:paraId="6FD37FCA" w14:textId="36ECD71E" w:rsidR="009C2251" w:rsidRDefault="009C2251" w:rsidP="009C2251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PM in luminous. </w:t>
      </w:r>
    </w:p>
    <w:p w14:paraId="02718210" w14:textId="70071F84" w:rsidR="009C2251" w:rsidRDefault="009C2251" w:rsidP="008D29B3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>Joined a competition made by emirates red crescent for volunteer and got the third place in the secondary school.</w:t>
      </w:r>
    </w:p>
    <w:p w14:paraId="28E714BB" w14:textId="3D2B116C" w:rsidR="008D29B3" w:rsidRPr="009C2251" w:rsidRDefault="008D29B3" w:rsidP="008D29B3">
      <w:pPr>
        <w:rPr>
          <w:rFonts w:ascii="Gilroy Medium" w:hAnsi="Gilroy Medium" w:hint="cs"/>
          <w:color w:val="484870"/>
          <w:sz w:val="32"/>
          <w:szCs w:val="32"/>
          <w:shd w:val="clear" w:color="auto" w:fill="FFFFFF"/>
          <w:lang w:bidi="ar-EG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>Joined a competition t</w:t>
      </w:r>
      <w:r w:rsidRPr="008D29B3"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o educate people about the seriousness of </w:t>
      </w:r>
      <w:r w:rsidRPr="008D29B3">
        <w:rPr>
          <w:rFonts w:ascii="Gilroy Medium" w:hAnsi="Gilroy Medium"/>
          <w:color w:val="484870"/>
          <w:sz w:val="32"/>
          <w:szCs w:val="32"/>
          <w:shd w:val="clear" w:color="auto" w:fill="FFFFFF"/>
        </w:rPr>
        <w:t>thalassemia</w:t>
      </w:r>
      <w:r>
        <w:rPr>
          <w:rFonts w:ascii="Gilroy Medium" w:hAnsi="Gilroy Medium" w:hint="cs"/>
          <w:color w:val="484870"/>
          <w:sz w:val="32"/>
          <w:szCs w:val="32"/>
          <w:shd w:val="clear" w:color="auto" w:fill="FFFFFF"/>
          <w:rtl/>
        </w:rPr>
        <w:t xml:space="preserve"> 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>in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 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>secondary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 school</w:t>
      </w: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>.</w:t>
      </w:r>
    </w:p>
    <w:p w14:paraId="246B78C9" w14:textId="77777777" w:rsidR="008D29B3" w:rsidRDefault="008D29B3" w:rsidP="008D29B3">
      <w:pPr>
        <w:rPr>
          <w:rFonts w:ascii="Gilroy Medium" w:hAnsi="Gilroy Medium"/>
          <w:b/>
          <w:bCs/>
          <w:color w:val="auto"/>
          <w:sz w:val="48"/>
          <w:szCs w:val="48"/>
          <w:shd w:val="clear" w:color="auto" w:fill="FFFFFF"/>
        </w:rPr>
      </w:pPr>
      <w:r>
        <w:rPr>
          <w:rFonts w:ascii="Gilroy Medium" w:hAnsi="Gilroy Medium"/>
          <w:b/>
          <w:bCs/>
          <w:color w:val="auto"/>
          <w:sz w:val="48"/>
          <w:szCs w:val="48"/>
          <w:shd w:val="clear" w:color="auto" w:fill="FFFFFF"/>
        </w:rPr>
        <w:t xml:space="preserve">Skills </w:t>
      </w:r>
    </w:p>
    <w:p w14:paraId="269B2C5E" w14:textId="77777777" w:rsidR="008D29B3" w:rsidRPr="008D29B3" w:rsidRDefault="008D29B3" w:rsidP="008D29B3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 w:rsidRPr="008D29B3"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presenting to audience </w:t>
      </w:r>
      <w:r w:rsidRPr="008D29B3">
        <w:rPr>
          <w:rFonts w:ascii="Gilroy Medium" w:hAnsi="Gilroy Medium"/>
          <w:color w:val="484870"/>
          <w:sz w:val="32"/>
          <w:szCs w:val="32"/>
          <w:shd w:val="clear" w:color="auto" w:fill="FFFFFF"/>
        </w:rPr>
        <w:tab/>
      </w:r>
    </w:p>
    <w:p w14:paraId="2A01E818" w14:textId="77777777" w:rsidR="008D29B3" w:rsidRPr="008D29B3" w:rsidRDefault="008D29B3" w:rsidP="008D29B3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 w:rsidRPr="008D29B3"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writing essay and reports </w:t>
      </w:r>
    </w:p>
    <w:p w14:paraId="2631A14F" w14:textId="77777777" w:rsidR="008D29B3" w:rsidRPr="008D29B3" w:rsidRDefault="008D29B3" w:rsidP="008D29B3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 w:rsidRPr="008D29B3">
        <w:rPr>
          <w:rFonts w:ascii="Gilroy Medium" w:hAnsi="Gilroy Medium"/>
          <w:color w:val="484870"/>
          <w:sz w:val="32"/>
          <w:szCs w:val="32"/>
          <w:shd w:val="clear" w:color="auto" w:fill="FFFFFF"/>
        </w:rPr>
        <w:t>problem solving</w:t>
      </w:r>
    </w:p>
    <w:p w14:paraId="7F4EC17C" w14:textId="59061D34" w:rsidR="006E37B2" w:rsidRDefault="008D29B3" w:rsidP="008D29B3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 w:rsidRPr="008D29B3">
        <w:rPr>
          <w:rFonts w:ascii="Gilroy Medium" w:hAnsi="Gilroy Medium"/>
          <w:color w:val="484870"/>
          <w:sz w:val="32"/>
          <w:szCs w:val="32"/>
          <w:shd w:val="clear" w:color="auto" w:fill="FFFFFF"/>
        </w:rPr>
        <w:t>using power point and word</w:t>
      </w:r>
    </w:p>
    <w:p w14:paraId="0C740A98" w14:textId="096ADAA5" w:rsidR="00E12AF2" w:rsidRPr="00E12AF2" w:rsidRDefault="008D29B3" w:rsidP="00E12AF2">
      <w:pPr>
        <w:rPr>
          <w:rFonts w:ascii="Gilroy Medium" w:hAnsi="Gilroy Medium"/>
          <w:color w:val="484870"/>
          <w:sz w:val="32"/>
          <w:szCs w:val="32"/>
          <w:shd w:val="clear" w:color="auto" w:fill="FFFFFF"/>
        </w:rPr>
      </w:pPr>
      <w:r>
        <w:rPr>
          <w:rFonts w:ascii="Gilroy Medium" w:hAnsi="Gilroy Medium"/>
          <w:color w:val="484870"/>
          <w:sz w:val="32"/>
          <w:szCs w:val="32"/>
          <w:shd w:val="clear" w:color="auto" w:fill="FFFFFF"/>
        </w:rPr>
        <w:t xml:space="preserve">Teamwork </w:t>
      </w:r>
    </w:p>
    <w:sectPr w:rsidR="00E12AF2" w:rsidRPr="00E12AF2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BDB8" w14:textId="77777777" w:rsidR="00003B5D" w:rsidRDefault="00003B5D" w:rsidP="00725803">
      <w:pPr>
        <w:spacing w:after="0"/>
      </w:pPr>
      <w:r>
        <w:separator/>
      </w:r>
    </w:p>
  </w:endnote>
  <w:endnote w:type="continuationSeparator" w:id="0">
    <w:p w14:paraId="091AD69D" w14:textId="77777777" w:rsidR="00003B5D" w:rsidRDefault="00003B5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roy SemiBold">
    <w:altName w:val="Cambria"/>
    <w:panose1 w:val="00000000000000000000"/>
    <w:charset w:val="00"/>
    <w:family w:val="roman"/>
    <w:notTrueType/>
    <w:pitch w:val="default"/>
  </w:font>
  <w:font w:name="Gilroy Mediu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926668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4E1D" w14:textId="77777777" w:rsidR="00003B5D" w:rsidRDefault="00003B5D" w:rsidP="00725803">
      <w:pPr>
        <w:spacing w:after="0"/>
      </w:pPr>
      <w:r>
        <w:separator/>
      </w:r>
    </w:p>
  </w:footnote>
  <w:footnote w:type="continuationSeparator" w:id="0">
    <w:p w14:paraId="4DDA201C" w14:textId="77777777" w:rsidR="00003B5D" w:rsidRDefault="00003B5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D2D021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71547627">
    <w:abstractNumId w:val="9"/>
  </w:num>
  <w:num w:numId="2" w16cid:durableId="251862263">
    <w:abstractNumId w:val="7"/>
  </w:num>
  <w:num w:numId="3" w16cid:durableId="856887119">
    <w:abstractNumId w:val="6"/>
  </w:num>
  <w:num w:numId="4" w16cid:durableId="19968822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9140126">
    <w:abstractNumId w:val="8"/>
  </w:num>
  <w:num w:numId="6" w16cid:durableId="1611205207">
    <w:abstractNumId w:val="10"/>
  </w:num>
  <w:num w:numId="7" w16cid:durableId="80179069">
    <w:abstractNumId w:val="5"/>
  </w:num>
  <w:num w:numId="8" w16cid:durableId="414397671">
    <w:abstractNumId w:val="4"/>
  </w:num>
  <w:num w:numId="9" w16cid:durableId="661856016">
    <w:abstractNumId w:val="3"/>
  </w:num>
  <w:num w:numId="10" w16cid:durableId="1120218921">
    <w:abstractNumId w:val="2"/>
  </w:num>
  <w:num w:numId="11" w16cid:durableId="656999048">
    <w:abstractNumId w:val="1"/>
  </w:num>
  <w:num w:numId="12" w16cid:durableId="188573592">
    <w:abstractNumId w:val="0"/>
  </w:num>
  <w:num w:numId="13" w16cid:durableId="1450657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D"/>
    <w:rsid w:val="00003B5D"/>
    <w:rsid w:val="00025E77"/>
    <w:rsid w:val="00027312"/>
    <w:rsid w:val="000645F2"/>
    <w:rsid w:val="00082B00"/>
    <w:rsid w:val="00082F03"/>
    <w:rsid w:val="000835A0"/>
    <w:rsid w:val="000934A2"/>
    <w:rsid w:val="00113CC9"/>
    <w:rsid w:val="001B0955"/>
    <w:rsid w:val="00227784"/>
    <w:rsid w:val="00233CF1"/>
    <w:rsid w:val="0023705D"/>
    <w:rsid w:val="00250A31"/>
    <w:rsid w:val="00251C13"/>
    <w:rsid w:val="002922D0"/>
    <w:rsid w:val="00300C09"/>
    <w:rsid w:val="00340B03"/>
    <w:rsid w:val="00380AE7"/>
    <w:rsid w:val="003A6943"/>
    <w:rsid w:val="00410BA2"/>
    <w:rsid w:val="00434074"/>
    <w:rsid w:val="00463C3B"/>
    <w:rsid w:val="004937AE"/>
    <w:rsid w:val="004B7008"/>
    <w:rsid w:val="004C1CFF"/>
    <w:rsid w:val="004E2970"/>
    <w:rsid w:val="005026DD"/>
    <w:rsid w:val="0051069E"/>
    <w:rsid w:val="00513EFC"/>
    <w:rsid w:val="0052113B"/>
    <w:rsid w:val="00564951"/>
    <w:rsid w:val="00573BF9"/>
    <w:rsid w:val="005A4A49"/>
    <w:rsid w:val="005B1D68"/>
    <w:rsid w:val="0060125C"/>
    <w:rsid w:val="00611B37"/>
    <w:rsid w:val="006252B4"/>
    <w:rsid w:val="00646BA2"/>
    <w:rsid w:val="00675EA0"/>
    <w:rsid w:val="006C08A0"/>
    <w:rsid w:val="006C47D8"/>
    <w:rsid w:val="006D2A63"/>
    <w:rsid w:val="006D2D08"/>
    <w:rsid w:val="006E37B2"/>
    <w:rsid w:val="006F26A2"/>
    <w:rsid w:val="0070237E"/>
    <w:rsid w:val="00725803"/>
    <w:rsid w:val="00725CB5"/>
    <w:rsid w:val="007307A3"/>
    <w:rsid w:val="00752315"/>
    <w:rsid w:val="0076083B"/>
    <w:rsid w:val="00792C70"/>
    <w:rsid w:val="00857E6B"/>
    <w:rsid w:val="0086258F"/>
    <w:rsid w:val="008968C4"/>
    <w:rsid w:val="008D29B3"/>
    <w:rsid w:val="008D7C1C"/>
    <w:rsid w:val="0092291B"/>
    <w:rsid w:val="00932D92"/>
    <w:rsid w:val="0095272C"/>
    <w:rsid w:val="00972024"/>
    <w:rsid w:val="009C2251"/>
    <w:rsid w:val="009F04D2"/>
    <w:rsid w:val="009F2BA7"/>
    <w:rsid w:val="009F6DA0"/>
    <w:rsid w:val="00A01182"/>
    <w:rsid w:val="00AD0DFB"/>
    <w:rsid w:val="00AD13CB"/>
    <w:rsid w:val="00AD3FD8"/>
    <w:rsid w:val="00AE7107"/>
    <w:rsid w:val="00B370A8"/>
    <w:rsid w:val="00BB04F2"/>
    <w:rsid w:val="00BC7376"/>
    <w:rsid w:val="00BD669A"/>
    <w:rsid w:val="00C13F2B"/>
    <w:rsid w:val="00C43D65"/>
    <w:rsid w:val="00C84833"/>
    <w:rsid w:val="00C9044F"/>
    <w:rsid w:val="00D03F7B"/>
    <w:rsid w:val="00D2420D"/>
    <w:rsid w:val="00D30382"/>
    <w:rsid w:val="00D413F9"/>
    <w:rsid w:val="00D44E50"/>
    <w:rsid w:val="00D90060"/>
    <w:rsid w:val="00D92B95"/>
    <w:rsid w:val="00E03F71"/>
    <w:rsid w:val="00E12AF2"/>
    <w:rsid w:val="00E154B5"/>
    <w:rsid w:val="00E232F0"/>
    <w:rsid w:val="00E52791"/>
    <w:rsid w:val="00E83195"/>
    <w:rsid w:val="00EA1EAF"/>
    <w:rsid w:val="00EB1F9D"/>
    <w:rsid w:val="00EB6360"/>
    <w:rsid w:val="00EE203E"/>
    <w:rsid w:val="00EF2FF1"/>
    <w:rsid w:val="00F00A4F"/>
    <w:rsid w:val="00F33CD8"/>
    <w:rsid w:val="00F366CC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A032B"/>
  <w15:chartTrackingRefBased/>
  <w15:docId w15:val="{3463E5AC-D6CE-489F-B632-3C56E020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ma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DB748CE2154ACD921BE8A486A7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B70FC-5D57-4929-845C-186C3D4E8243}"/>
      </w:docPartPr>
      <w:docPartBody>
        <w:p w:rsidR="00971B58" w:rsidRDefault="00946388" w:rsidP="00946388">
          <w:pPr>
            <w:pStyle w:val="E6DB748CE2154ACD921BE8A486A730A7"/>
          </w:pPr>
          <w:r w:rsidRPr="009D0878">
            <w:t>Address</w:t>
          </w:r>
        </w:p>
      </w:docPartBody>
    </w:docPart>
    <w:docPart>
      <w:docPartPr>
        <w:name w:val="F09A72F398B940CDA63F027B54490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E684B-0843-461D-88CC-FAC512780A17}"/>
      </w:docPartPr>
      <w:docPartBody>
        <w:p w:rsidR="00971B58" w:rsidRDefault="00946388" w:rsidP="00946388">
          <w:pPr>
            <w:pStyle w:val="F09A72F398B940CDA63F027B54490483"/>
          </w:pPr>
          <w:r w:rsidRPr="009D0878">
            <w:t>Phone</w:t>
          </w:r>
        </w:p>
      </w:docPartBody>
    </w:docPart>
    <w:docPart>
      <w:docPartPr>
        <w:name w:val="04CFA7B65E254456AF713AC6A7069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F3E62-8D65-4745-97CD-0080AD048C90}"/>
      </w:docPartPr>
      <w:docPartBody>
        <w:p w:rsidR="00971B58" w:rsidRDefault="00946388" w:rsidP="00946388">
          <w:pPr>
            <w:pStyle w:val="04CFA7B65E254456AF713AC6A70692D5"/>
          </w:pPr>
          <w:r w:rsidRPr="009D0878">
            <w:t>Email</w:t>
          </w:r>
        </w:p>
      </w:docPartBody>
    </w:docPart>
    <w:docPart>
      <w:docPartPr>
        <w:name w:val="817DB0E163E04CE09DD689CDE8DD9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E4B0-75A4-4BBD-8161-4E559228E240}"/>
      </w:docPartPr>
      <w:docPartBody>
        <w:p w:rsidR="00971B58" w:rsidRDefault="00946388" w:rsidP="00946388">
          <w:pPr>
            <w:pStyle w:val="817DB0E163E04CE09DD689CDE8DD93D8"/>
          </w:pPr>
          <w:r w:rsidRPr="009D0878">
            <w:t>Twitter/Blog/Portfolio</w:t>
          </w:r>
        </w:p>
      </w:docPartBody>
    </w:docPart>
    <w:docPart>
      <w:docPartPr>
        <w:name w:val="64FDE2AC53B34E67B10A909AD26CB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9553-2881-4C1C-A2F6-90C78666D900}"/>
      </w:docPartPr>
      <w:docPartBody>
        <w:p w:rsidR="00000000" w:rsidRDefault="007B3EFD" w:rsidP="007B3EFD">
          <w:pPr>
            <w:pStyle w:val="64FDE2AC53B34E67B10A909AD26CB93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roy SemiBold">
    <w:altName w:val="Cambria"/>
    <w:panose1 w:val="00000000000000000000"/>
    <w:charset w:val="00"/>
    <w:family w:val="roman"/>
    <w:notTrueType/>
    <w:pitch w:val="default"/>
  </w:font>
  <w:font w:name="Gilroy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88"/>
    <w:rsid w:val="00665C04"/>
    <w:rsid w:val="0071349A"/>
    <w:rsid w:val="007B3EFD"/>
    <w:rsid w:val="00946388"/>
    <w:rsid w:val="00971B58"/>
    <w:rsid w:val="00A7768D"/>
    <w:rsid w:val="00BD5E79"/>
    <w:rsid w:val="00D9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2CEE4E9A945BCAD8568E38ED6EC7F">
    <w:name w:val="A112CEE4E9A945BCAD8568E38ED6EC7F"/>
  </w:style>
  <w:style w:type="paragraph" w:customStyle="1" w:styleId="ED507E9D69104F82B25A77471D837B36">
    <w:name w:val="ED507E9D69104F82B25A77471D837B3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1D120EBAB0DA465C9FCB9C39CC8EB849">
    <w:name w:val="1D120EBAB0DA465C9FCB9C39CC8EB849"/>
  </w:style>
  <w:style w:type="paragraph" w:customStyle="1" w:styleId="E6DB748CE2154ACD921BE8A486A730A7">
    <w:name w:val="E6DB748CE2154ACD921BE8A486A730A7"/>
    <w:rsid w:val="00946388"/>
  </w:style>
  <w:style w:type="paragraph" w:customStyle="1" w:styleId="F09A72F398B940CDA63F027B54490483">
    <w:name w:val="F09A72F398B940CDA63F027B54490483"/>
    <w:rsid w:val="00946388"/>
  </w:style>
  <w:style w:type="paragraph" w:customStyle="1" w:styleId="04CFA7B65E254456AF713AC6A70692D5">
    <w:name w:val="04CFA7B65E254456AF713AC6A70692D5"/>
    <w:rsid w:val="00946388"/>
  </w:style>
  <w:style w:type="paragraph" w:customStyle="1" w:styleId="817DB0E163E04CE09DD689CDE8DD93D8">
    <w:name w:val="817DB0E163E04CE09DD689CDE8DD93D8"/>
    <w:rsid w:val="00946388"/>
  </w:style>
  <w:style w:type="paragraph" w:customStyle="1" w:styleId="26E0D71678424621B0824D82ACEDCDC4">
    <w:name w:val="26E0D71678424621B0824D82ACEDCDC4"/>
    <w:rsid w:val="007B3EFD"/>
    <w:rPr>
      <w:kern w:val="2"/>
      <w14:ligatures w14:val="standardContextual"/>
    </w:rPr>
  </w:style>
  <w:style w:type="paragraph" w:customStyle="1" w:styleId="F626DF939CE5483CA8E4B5B0BE99E7EA">
    <w:name w:val="F626DF939CE5483CA8E4B5B0BE99E7EA"/>
    <w:rsid w:val="007B3EFD"/>
    <w:rPr>
      <w:kern w:val="2"/>
      <w14:ligatures w14:val="standardContextual"/>
    </w:rPr>
  </w:style>
  <w:style w:type="paragraph" w:customStyle="1" w:styleId="82A51ECF5AF54754B7B7036E47430A11">
    <w:name w:val="82A51ECF5AF54754B7B7036E47430A11"/>
    <w:rsid w:val="007B3EFD"/>
    <w:rPr>
      <w:kern w:val="2"/>
      <w14:ligatures w14:val="standardContextual"/>
    </w:rPr>
  </w:style>
  <w:style w:type="paragraph" w:customStyle="1" w:styleId="93AD3F499D9A4EC1A773C20EDC522F38">
    <w:name w:val="93AD3F499D9A4EC1A773C20EDC522F38"/>
    <w:rsid w:val="007B3EFD"/>
    <w:rPr>
      <w:kern w:val="2"/>
      <w14:ligatures w14:val="standardContextual"/>
    </w:rPr>
  </w:style>
  <w:style w:type="paragraph" w:customStyle="1" w:styleId="908869BA226845DCA5CAE541CBE70EB6">
    <w:name w:val="908869BA226845DCA5CAE541CBE70EB6"/>
    <w:rsid w:val="007B3EFD"/>
    <w:rPr>
      <w:kern w:val="2"/>
      <w14:ligatures w14:val="standardContextual"/>
    </w:rPr>
  </w:style>
  <w:style w:type="paragraph" w:customStyle="1" w:styleId="77C6A87640664E5BBC0D1E682562B7CB">
    <w:name w:val="77C6A87640664E5BBC0D1E682562B7CB"/>
    <w:rsid w:val="007B3EFD"/>
    <w:rPr>
      <w:kern w:val="2"/>
      <w14:ligatures w14:val="standardContextual"/>
    </w:rPr>
  </w:style>
  <w:style w:type="paragraph" w:customStyle="1" w:styleId="723C75AECC8646279EA83AAA010F66F3">
    <w:name w:val="723C75AECC8646279EA83AAA010F66F3"/>
    <w:rsid w:val="007B3EFD"/>
    <w:rPr>
      <w:kern w:val="2"/>
      <w14:ligatures w14:val="standardContextual"/>
    </w:rPr>
  </w:style>
  <w:style w:type="paragraph" w:customStyle="1" w:styleId="22FF82D5571444669382FC2B44850424">
    <w:name w:val="22FF82D5571444669382FC2B44850424"/>
    <w:rsid w:val="007B3EFD"/>
    <w:rPr>
      <w:kern w:val="2"/>
      <w14:ligatures w14:val="standardContextual"/>
    </w:rPr>
  </w:style>
  <w:style w:type="paragraph" w:customStyle="1" w:styleId="64FDE2AC53B34E67B10A909AD26CB937">
    <w:name w:val="64FDE2AC53B34E67B10A909AD26CB937"/>
    <w:rsid w:val="007B3EF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Abudhabi,Shamkha 19 </CompanyAddress>
  <CompanyPhone>+97152448013</CompanyPhone>
  <CompanyFax/>
  <CompanyEmail>yosifgomaa2002@gmail.com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152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Gomaa</dc:creator>
  <cp:keywords/>
  <dc:description/>
  <cp:lastModifiedBy>Yousef Ahmed Gomaa</cp:lastModifiedBy>
  <cp:revision>6</cp:revision>
  <dcterms:created xsi:type="dcterms:W3CDTF">2022-06-29T02:55:00Z</dcterms:created>
  <dcterms:modified xsi:type="dcterms:W3CDTF">2023-06-26T08:53:00Z</dcterms:modified>
  <cp:category/>
  <cp:contentStatus>Egyptian</cp:contentStatus>
</cp:coreProperties>
</file>
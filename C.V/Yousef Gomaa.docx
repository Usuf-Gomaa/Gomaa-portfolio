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323"/>
        <w:tblW w:w="11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315"/>
        <w:gridCol w:w="180"/>
        <w:gridCol w:w="2694"/>
        <w:gridCol w:w="42"/>
        <w:gridCol w:w="317"/>
        <w:gridCol w:w="142"/>
        <w:gridCol w:w="949"/>
        <w:gridCol w:w="284"/>
        <w:gridCol w:w="859"/>
        <w:gridCol w:w="142"/>
        <w:gridCol w:w="2559"/>
      </w:tblGrid>
      <w:tr w:rsidR="005E347A" w14:paraId="0B90504E" w14:textId="77777777" w:rsidTr="005E347A">
        <w:trPr>
          <w:trHeight w:val="1810"/>
        </w:trPr>
        <w:tc>
          <w:tcPr>
            <w:tcW w:w="11318" w:type="dxa"/>
            <w:gridSpan w:val="16"/>
            <w:tcBorders>
              <w:bottom w:val="single" w:sz="24" w:space="0" w:color="2C3B57" w:themeColor="text2"/>
            </w:tcBorders>
          </w:tcPr>
          <w:p w14:paraId="7D960E26" w14:textId="77777777" w:rsidR="005E347A" w:rsidRDefault="005E347A" w:rsidP="005E347A">
            <w:pPr>
              <w:pStyle w:val="Heading1"/>
            </w:pPr>
            <w:r w:rsidRPr="00636867">
              <w:t>Yousef</w:t>
            </w:r>
            <w:r>
              <w:t xml:space="preserve"> Gomaa</w:t>
            </w:r>
          </w:p>
          <w:p w14:paraId="00A9C251" w14:textId="77777777" w:rsidR="005E347A" w:rsidRPr="00AD0DDD" w:rsidRDefault="005E347A" w:rsidP="005E347A">
            <w:pPr>
              <w:pStyle w:val="Heading2"/>
            </w:pPr>
            <w:r>
              <w:t xml:space="preserve">trainee </w:t>
            </w:r>
          </w:p>
        </w:tc>
      </w:tr>
      <w:tr w:rsidR="005E347A" w14:paraId="6304599F" w14:textId="77777777" w:rsidTr="005E347A">
        <w:trPr>
          <w:trHeight w:val="149"/>
        </w:trPr>
        <w:tc>
          <w:tcPr>
            <w:tcW w:w="11318" w:type="dxa"/>
            <w:gridSpan w:val="16"/>
            <w:tcBorders>
              <w:top w:val="single" w:sz="24" w:space="0" w:color="2C3B57" w:themeColor="text2"/>
            </w:tcBorders>
            <w:vAlign w:val="center"/>
          </w:tcPr>
          <w:p w14:paraId="3A6580A0" w14:textId="77777777" w:rsidR="005E347A" w:rsidRDefault="005E347A" w:rsidP="005E347A"/>
        </w:tc>
      </w:tr>
      <w:tr w:rsidR="005E347A" w14:paraId="5561D727" w14:textId="77777777" w:rsidTr="005E347A">
        <w:trPr>
          <w:gridAfter w:val="1"/>
          <w:wAfter w:w="2559" w:type="dxa"/>
          <w:trHeight w:val="414"/>
        </w:trPr>
        <w:tc>
          <w:tcPr>
            <w:tcW w:w="142" w:type="dxa"/>
            <w:vAlign w:val="center"/>
          </w:tcPr>
          <w:p w14:paraId="38EF02AD" w14:textId="77777777" w:rsidR="005E347A" w:rsidRPr="00D06709" w:rsidRDefault="005E347A" w:rsidP="005E347A"/>
        </w:tc>
        <w:tc>
          <w:tcPr>
            <w:tcW w:w="284" w:type="dxa"/>
            <w:shd w:val="clear" w:color="auto" w:fill="2C3B57" w:themeFill="text2"/>
            <w:vAlign w:val="center"/>
          </w:tcPr>
          <w:p w14:paraId="44467F7D" w14:textId="77777777" w:rsidR="005E347A" w:rsidRPr="00DF1CB4" w:rsidRDefault="005E347A" w:rsidP="005E347A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5F95B3AD" w14:textId="77777777" w:rsidR="005E347A" w:rsidRPr="00D06709" w:rsidRDefault="005E347A" w:rsidP="005E347A"/>
        </w:tc>
        <w:tc>
          <w:tcPr>
            <w:tcW w:w="2130" w:type="dxa"/>
            <w:vAlign w:val="center"/>
          </w:tcPr>
          <w:p w14:paraId="0D1AE8D0" w14:textId="77777777" w:rsidR="005E347A" w:rsidRPr="00FA4DB0" w:rsidRDefault="005E347A" w:rsidP="005E347A">
            <w:r w:rsidRPr="00636867">
              <w:t>+201030063420</w:t>
            </w:r>
            <w:r>
              <w:t xml:space="preserve">                                   </w:t>
            </w:r>
          </w:p>
        </w:tc>
        <w:tc>
          <w:tcPr>
            <w:tcW w:w="138" w:type="dxa"/>
            <w:vAlign w:val="center"/>
          </w:tcPr>
          <w:p w14:paraId="5C623BCB" w14:textId="77777777" w:rsidR="005E347A" w:rsidRDefault="005E347A" w:rsidP="005E347A"/>
        </w:tc>
        <w:tc>
          <w:tcPr>
            <w:tcW w:w="315" w:type="dxa"/>
            <w:shd w:val="clear" w:color="auto" w:fill="2C3B57" w:themeFill="text2"/>
            <w:vAlign w:val="center"/>
          </w:tcPr>
          <w:p w14:paraId="3F9CB87B" w14:textId="77777777" w:rsidR="005E347A" w:rsidRPr="00DF1CB4" w:rsidRDefault="005E347A" w:rsidP="005E347A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80" w:type="dxa"/>
            <w:vAlign w:val="center"/>
          </w:tcPr>
          <w:p w14:paraId="7A5E2970" w14:textId="77777777" w:rsidR="005E347A" w:rsidRDefault="005E347A" w:rsidP="005E347A"/>
        </w:tc>
        <w:tc>
          <w:tcPr>
            <w:tcW w:w="2694" w:type="dxa"/>
            <w:vAlign w:val="center"/>
          </w:tcPr>
          <w:p w14:paraId="096896F7" w14:textId="77777777" w:rsidR="005E347A" w:rsidRPr="00FA4DB0" w:rsidRDefault="005E347A" w:rsidP="005E347A">
            <w:r w:rsidRPr="00636867">
              <w:t>yosifgomaa2002@gmail.com</w:t>
            </w:r>
          </w:p>
        </w:tc>
        <w:tc>
          <w:tcPr>
            <w:tcW w:w="42" w:type="dxa"/>
            <w:vAlign w:val="center"/>
          </w:tcPr>
          <w:p w14:paraId="0C743D27" w14:textId="77777777" w:rsidR="005E347A" w:rsidRDefault="005E347A" w:rsidP="005E347A"/>
        </w:tc>
        <w:tc>
          <w:tcPr>
            <w:tcW w:w="317" w:type="dxa"/>
            <w:shd w:val="clear" w:color="auto" w:fill="2C3B57" w:themeFill="text2"/>
            <w:vAlign w:val="center"/>
          </w:tcPr>
          <w:p w14:paraId="625AB637" w14:textId="77777777" w:rsidR="005E347A" w:rsidRPr="00DF1CB4" w:rsidRDefault="005E347A" w:rsidP="005E347A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4D0D4CE6" w14:textId="77777777" w:rsidR="005E347A" w:rsidRDefault="005E347A" w:rsidP="005E347A"/>
        </w:tc>
        <w:tc>
          <w:tcPr>
            <w:tcW w:w="2092" w:type="dxa"/>
            <w:gridSpan w:val="3"/>
            <w:vAlign w:val="center"/>
          </w:tcPr>
          <w:p w14:paraId="124BE322" w14:textId="77777777" w:rsidR="005E347A" w:rsidRPr="00FA4DB0" w:rsidRDefault="005E347A" w:rsidP="005E347A">
            <w:r>
              <w:t xml:space="preserve">AL </w:t>
            </w:r>
            <w:proofErr w:type="spellStart"/>
            <w:r>
              <w:t>Shamkha</w:t>
            </w:r>
            <w:proofErr w:type="spellEnd"/>
            <w:r>
              <w:t xml:space="preserve">, </w:t>
            </w:r>
            <w:r w:rsidRPr="00636867">
              <w:t>A</w:t>
            </w:r>
            <w:r>
              <w:t xml:space="preserve">bu Dhabi, </w:t>
            </w:r>
            <w:proofErr w:type="gramStart"/>
            <w:r>
              <w:t>united Arab Emirates</w:t>
            </w:r>
            <w:proofErr w:type="gramEnd"/>
            <w:r>
              <w:t xml:space="preserve"> </w:t>
            </w:r>
          </w:p>
        </w:tc>
        <w:tc>
          <w:tcPr>
            <w:tcW w:w="142" w:type="dxa"/>
            <w:vAlign w:val="center"/>
          </w:tcPr>
          <w:p w14:paraId="04553F16" w14:textId="77777777" w:rsidR="005E347A" w:rsidRDefault="005E347A" w:rsidP="005E347A"/>
        </w:tc>
      </w:tr>
      <w:tr w:rsidR="005E347A" w14:paraId="67E17F9A" w14:textId="77777777" w:rsidTr="005E347A">
        <w:trPr>
          <w:trHeight w:val="161"/>
        </w:trPr>
        <w:tc>
          <w:tcPr>
            <w:tcW w:w="11318" w:type="dxa"/>
            <w:gridSpan w:val="16"/>
            <w:tcBorders>
              <w:bottom w:val="single" w:sz="24" w:space="0" w:color="CADEE5" w:themeColor="background2"/>
            </w:tcBorders>
            <w:vAlign w:val="center"/>
          </w:tcPr>
          <w:p w14:paraId="2587DACC" w14:textId="77777777" w:rsidR="005E347A" w:rsidRDefault="005E347A" w:rsidP="005E347A"/>
        </w:tc>
      </w:tr>
      <w:tr w:rsidR="005E347A" w14:paraId="397E4EA4" w14:textId="77777777" w:rsidTr="005E347A">
        <w:trPr>
          <w:trHeight w:val="174"/>
        </w:trPr>
        <w:tc>
          <w:tcPr>
            <w:tcW w:w="7474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50E91953" w14:textId="77777777" w:rsidR="005E347A" w:rsidRPr="00DC11E7" w:rsidRDefault="005E347A" w:rsidP="005E347A">
            <w:pPr>
              <w:pStyle w:val="Heading3"/>
              <w:rPr>
                <w:color w:val="FF0000"/>
              </w:rPr>
            </w:pPr>
            <w:r w:rsidRPr="00DC11E7">
              <w:rPr>
                <w:color w:val="FF0000"/>
              </w:rPr>
              <w:t xml:space="preserve">About me 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97D71F3" w14:textId="77777777" w:rsidR="005E347A" w:rsidRDefault="005E347A" w:rsidP="005E347A"/>
        </w:tc>
        <w:tc>
          <w:tcPr>
            <w:tcW w:w="3560" w:type="dxa"/>
            <w:gridSpan w:val="3"/>
            <w:tcBorders>
              <w:top w:val="single" w:sz="24" w:space="0" w:color="CADEE5" w:themeColor="background2"/>
            </w:tcBorders>
            <w:vAlign w:val="bottom"/>
          </w:tcPr>
          <w:p w14:paraId="7C894739" w14:textId="77777777" w:rsidR="005E347A" w:rsidRDefault="005E347A" w:rsidP="005E347A"/>
        </w:tc>
      </w:tr>
      <w:tr w:rsidR="005E347A" w14:paraId="72503688" w14:textId="77777777" w:rsidTr="005E347A">
        <w:trPr>
          <w:trHeight w:val="426"/>
        </w:trPr>
        <w:tc>
          <w:tcPr>
            <w:tcW w:w="7474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D9BCA03" w14:textId="77777777" w:rsidR="005E347A" w:rsidRPr="005F5561" w:rsidRDefault="005E347A" w:rsidP="005E347A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CA1A62A" w14:textId="77777777" w:rsidR="005E347A" w:rsidRDefault="005E347A" w:rsidP="005E347A"/>
        </w:tc>
        <w:tc>
          <w:tcPr>
            <w:tcW w:w="3560" w:type="dxa"/>
            <w:gridSpan w:val="3"/>
            <w:shd w:val="clear" w:color="auto" w:fill="CADEE5" w:themeFill="background2"/>
            <w:vAlign w:val="bottom"/>
          </w:tcPr>
          <w:p w14:paraId="00706145" w14:textId="77777777" w:rsidR="005E347A" w:rsidRDefault="005E347A" w:rsidP="005E347A">
            <w:pPr>
              <w:pStyle w:val="Heading3"/>
            </w:pPr>
            <w:sdt>
              <w:sdtPr>
                <w:id w:val="-2075571490"/>
                <w:placeholder>
                  <w:docPart w:val="C0DADB34E0FA4076BD4A5523A40585A5"/>
                </w:placeholder>
                <w:temporary/>
                <w:showingPlcHdr/>
                <w15:appearance w15:val="hidden"/>
              </w:sdtPr>
              <w:sdtContent>
                <w:r w:rsidRPr="00DC11E7">
                  <w:rPr>
                    <w:color w:val="FF0000"/>
                  </w:rPr>
                  <w:t>Education</w:t>
                </w:r>
              </w:sdtContent>
            </w:sdt>
          </w:p>
        </w:tc>
      </w:tr>
      <w:tr w:rsidR="005E347A" w14:paraId="13167171" w14:textId="77777777" w:rsidTr="005E347A">
        <w:trPr>
          <w:trHeight w:val="1684"/>
        </w:trPr>
        <w:tc>
          <w:tcPr>
            <w:tcW w:w="7474" w:type="dxa"/>
            <w:gridSpan w:val="12"/>
            <w:tcBorders>
              <w:top w:val="single" w:sz="8" w:space="0" w:color="2C3B57" w:themeColor="text2"/>
            </w:tcBorders>
          </w:tcPr>
          <w:p w14:paraId="0A48EE88" w14:textId="77777777" w:rsidR="005E347A" w:rsidRPr="00DC11E7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sz w:val="23"/>
                <w:szCs w:val="23"/>
                <w:lang w:val="en-AE" w:eastAsia="en-AE"/>
              </w:rPr>
            </w:pPr>
            <w:r w:rsidRPr="00DC11E7">
              <w:rPr>
                <w:rFonts w:ascii="Gilroy Medium" w:eastAsia="Times New Roman" w:hAnsi="Gilroy Medium" w:cs="Times New Roman"/>
                <w:sz w:val="23"/>
                <w:szCs w:val="23"/>
                <w:lang w:val="en-AE" w:eastAsia="en-AE"/>
              </w:rPr>
              <w:t>Having the ability to explain and convey my idea. Striving to learn and search more. Fast learner. Having a leadership spirit. Handling tough situations and knowing how to</w:t>
            </w:r>
          </w:p>
          <w:p w14:paraId="2AF37E72" w14:textId="77777777" w:rsidR="005E347A" w:rsidRPr="005E347A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sz w:val="23"/>
                <w:szCs w:val="23"/>
                <w:lang w:val="en-AE" w:eastAsia="en-AE"/>
              </w:rPr>
            </w:pPr>
            <w:r w:rsidRPr="006C1501">
              <w:rPr>
                <w:rFonts w:ascii="Gilroy Medium" w:eastAsia="Times New Roman" w:hAnsi="Gilroy Medium" w:cs="Times New Roman"/>
                <w:sz w:val="23"/>
                <w:szCs w:val="23"/>
                <w:lang w:val="en-AE" w:eastAsia="en-AE"/>
              </w:rPr>
              <w:t>deal with troubles.</w:t>
            </w:r>
          </w:p>
        </w:tc>
        <w:tc>
          <w:tcPr>
            <w:tcW w:w="284" w:type="dxa"/>
            <w:vMerge w:val="restart"/>
            <w:vAlign w:val="center"/>
          </w:tcPr>
          <w:p w14:paraId="5A46A73D" w14:textId="77777777" w:rsidR="005E347A" w:rsidRDefault="005E347A" w:rsidP="005E347A"/>
        </w:tc>
        <w:tc>
          <w:tcPr>
            <w:tcW w:w="3560" w:type="dxa"/>
            <w:gridSpan w:val="3"/>
            <w:vMerge w:val="restart"/>
            <w:shd w:val="clear" w:color="auto" w:fill="CADEE5" w:themeFill="background2"/>
          </w:tcPr>
          <w:p w14:paraId="638AC878" w14:textId="77777777" w:rsidR="005E347A" w:rsidRDefault="005E347A" w:rsidP="005E347A">
            <w:pPr>
              <w:pStyle w:val="Text"/>
            </w:pPr>
            <w:r w:rsidRPr="00733CB1">
              <w:t xml:space="preserve">hamza ibn </w:t>
            </w:r>
            <w:proofErr w:type="spellStart"/>
            <w:r w:rsidRPr="00733CB1">
              <w:t>abdel</w:t>
            </w:r>
            <w:proofErr w:type="spellEnd"/>
            <w:r w:rsidRPr="00733CB1">
              <w:t xml:space="preserve"> </w:t>
            </w:r>
            <w:proofErr w:type="spellStart"/>
            <w:r w:rsidRPr="00733CB1">
              <w:t>muttalib</w:t>
            </w:r>
            <w:proofErr w:type="spellEnd"/>
            <w:r w:rsidRPr="00733CB1">
              <w:t xml:space="preserve"> school</w:t>
            </w:r>
          </w:p>
          <w:p w14:paraId="5E39805A" w14:textId="77777777" w:rsidR="005E347A" w:rsidRDefault="005E347A" w:rsidP="005E347A">
            <w:pPr>
              <w:pStyle w:val="Text"/>
            </w:pPr>
          </w:p>
          <w:p w14:paraId="5EFDF7F3" w14:textId="77777777" w:rsidR="005E347A" w:rsidRDefault="005E347A" w:rsidP="005E347A">
            <w:pPr>
              <w:pStyle w:val="Text"/>
            </w:pPr>
            <w:r w:rsidRPr="00733CB1">
              <w:t>Abu Dhabi</w:t>
            </w:r>
          </w:p>
          <w:p w14:paraId="501E1DC3" w14:textId="77777777" w:rsidR="005E347A" w:rsidRDefault="005E347A" w:rsidP="005E347A">
            <w:pPr>
              <w:pStyle w:val="Text"/>
            </w:pPr>
          </w:p>
          <w:p w14:paraId="2E689EAD" w14:textId="77777777" w:rsidR="005E347A" w:rsidRDefault="005E347A" w:rsidP="005E347A">
            <w:pPr>
              <w:pStyle w:val="Text"/>
            </w:pPr>
            <w:sdt>
              <w:sdtPr>
                <w:id w:val="-500509284"/>
                <w:placeholder>
                  <w:docPart w:val="2A680BC856C04D3FB6EEAEBA9F67BC84"/>
                </w:placeholder>
                <w:temporary/>
                <w:showingPlcHdr/>
                <w15:appearance w15:val="hidden"/>
              </w:sdtPr>
              <w:sdtContent>
                <w:r w:rsidRPr="00E14266">
                  <w:t>[State]</w:t>
                </w:r>
              </w:sdtContent>
            </w:sdt>
          </w:p>
          <w:p w14:paraId="7E9C2EB5" w14:textId="77777777" w:rsidR="005E347A" w:rsidRDefault="005E347A" w:rsidP="005E347A">
            <w:pPr>
              <w:pStyle w:val="Text"/>
            </w:pPr>
          </w:p>
          <w:p w14:paraId="48B8CA1E" w14:textId="77777777" w:rsidR="005E347A" w:rsidRPr="00733CB1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</w:pPr>
            <w:r w:rsidRPr="00733CB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  <w:t>educated from a high school diploma in U.A.E with a degree of 98.1%.</w:t>
            </w:r>
          </w:p>
          <w:p w14:paraId="742EBE2E" w14:textId="77777777" w:rsidR="005E347A" w:rsidRPr="00733CB1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</w:pPr>
            <w:r w:rsidRPr="00733CB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  <w:t>studying now in the faculty of engineering at Mansoura university's mechatronics department</w:t>
            </w:r>
          </w:p>
          <w:p w14:paraId="4042F062" w14:textId="77777777" w:rsidR="005E347A" w:rsidRPr="00733CB1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</w:pPr>
            <w:r w:rsidRPr="00733CB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  <w:t xml:space="preserve">finishing my first semester with a GPA of 3.89 </w:t>
            </w:r>
          </w:p>
          <w:p w14:paraId="630CBB3D" w14:textId="77777777" w:rsidR="005E347A" w:rsidRPr="00733CB1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</w:pPr>
            <w:r w:rsidRPr="00733CB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  <w:t>learning the C, Python and introduction to programming nowadays.</w:t>
            </w:r>
          </w:p>
          <w:p w14:paraId="7A77F29E" w14:textId="77777777" w:rsidR="005E347A" w:rsidRPr="00733CB1" w:rsidRDefault="005E347A" w:rsidP="005E347A">
            <w:pPr>
              <w:pStyle w:val="Text"/>
              <w:rPr>
                <w:lang w:val="en-AE"/>
              </w:rPr>
            </w:pPr>
          </w:p>
          <w:p w14:paraId="66A380F8" w14:textId="77777777" w:rsidR="005E347A" w:rsidRDefault="005E347A" w:rsidP="005E347A">
            <w:pPr>
              <w:pStyle w:val="Text"/>
            </w:pPr>
          </w:p>
          <w:p w14:paraId="2997A7C0" w14:textId="77777777" w:rsidR="005E347A" w:rsidRDefault="005E347A" w:rsidP="005E347A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4902B66EF8DA4971AC9B28809E525CE0"/>
                </w:placeholder>
                <w:temporary/>
                <w:showingPlcHdr/>
                <w15:appearance w15:val="hidden"/>
              </w:sdtPr>
              <w:sdtContent>
                <w:r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3A0B3BAE" w14:textId="77777777" w:rsidR="005E347A" w:rsidRDefault="005E347A" w:rsidP="005E347A">
            <w:pPr>
              <w:pStyle w:val="ListParagraph"/>
            </w:pPr>
            <w:r w:rsidRPr="00DC11E7">
              <w:t>using power point and word</w:t>
            </w:r>
            <w:r>
              <w:t xml:space="preserve"> (expert)</w:t>
            </w:r>
          </w:p>
          <w:p w14:paraId="5BFD4E43" w14:textId="77777777" w:rsidR="005E347A" w:rsidRDefault="005E347A" w:rsidP="005E347A">
            <w:pPr>
              <w:pStyle w:val="ListParagraph"/>
            </w:pPr>
            <w:r w:rsidRPr="00DC11E7">
              <w:t>presenting to audience</w:t>
            </w:r>
            <w:r>
              <w:t xml:space="preserve"> (expert)</w:t>
            </w:r>
          </w:p>
          <w:p w14:paraId="1FB04831" w14:textId="77777777" w:rsidR="005E347A" w:rsidRDefault="005E347A" w:rsidP="005E347A">
            <w:pPr>
              <w:pStyle w:val="ListParagraph"/>
            </w:pPr>
            <w:r w:rsidRPr="00DC11E7">
              <w:t>writing essay and reports</w:t>
            </w:r>
            <w:r>
              <w:t xml:space="preserve"> (expert)</w:t>
            </w:r>
          </w:p>
          <w:p w14:paraId="48CE5033" w14:textId="77777777" w:rsidR="005E347A" w:rsidRDefault="005E347A" w:rsidP="005E347A">
            <w:pPr>
              <w:pStyle w:val="ListParagraph"/>
            </w:pPr>
            <w:r w:rsidRPr="00DC11E7">
              <w:t>speaking English fluently</w:t>
            </w:r>
            <w:r>
              <w:t xml:space="preserve"> (experienced)</w:t>
            </w:r>
          </w:p>
          <w:p w14:paraId="2DE78A8C" w14:textId="77777777" w:rsidR="005E347A" w:rsidRDefault="005E347A" w:rsidP="005E347A">
            <w:pPr>
              <w:pStyle w:val="ListParagraph"/>
            </w:pPr>
            <w:r w:rsidRPr="00C701C1">
              <w:t>writing a C code</w:t>
            </w:r>
            <w:r>
              <w:t xml:space="preserve"> (skillful)</w:t>
            </w:r>
          </w:p>
          <w:p w14:paraId="26BAE46B" w14:textId="77777777" w:rsidR="005E347A" w:rsidRDefault="005E347A" w:rsidP="005E347A">
            <w:pPr>
              <w:pStyle w:val="ListParagraph"/>
            </w:pPr>
            <w:r w:rsidRPr="00C701C1">
              <w:t>speaking frensh</w:t>
            </w:r>
            <w:r>
              <w:t xml:space="preserve"> (beginner)</w:t>
            </w:r>
          </w:p>
          <w:p w14:paraId="6AD9A241" w14:textId="77777777" w:rsidR="005E347A" w:rsidRDefault="005E347A" w:rsidP="005E347A">
            <w:pPr>
              <w:pStyle w:val="Heading3"/>
            </w:pPr>
            <w:sdt>
              <w:sdtPr>
                <w:id w:val="1387539318"/>
                <w:placeholder>
                  <w:docPart w:val="5575136E92B74EA1BC1BE750AD2A0400"/>
                </w:placeholder>
                <w:temporary/>
                <w:showingPlcHdr/>
                <w15:appearance w15:val="hidden"/>
              </w:sdtPr>
              <w:sdtContent>
                <w:r w:rsidRPr="00AD0DDD">
                  <w:t>AWARDS</w:t>
                </w:r>
              </w:sdtContent>
            </w:sdt>
          </w:p>
          <w:sdt>
            <w:sdtPr>
              <w:id w:val="409661174"/>
              <w:placeholder>
                <w:docPart w:val="2704D2AC72CA44C5B8F4513AE94BFFE0"/>
              </w:placeholder>
              <w:temporary/>
              <w:showingPlcHdr/>
              <w15:appearance w15:val="hidden"/>
            </w:sdtPr>
            <w:sdtContent>
              <w:p w14:paraId="3A327918" w14:textId="77777777" w:rsidR="005E347A" w:rsidRDefault="005E347A" w:rsidP="005E347A">
                <w:pPr>
                  <w:pStyle w:val="ListParagraph"/>
                </w:pPr>
                <w:r>
                  <w:t>EMPLOYEE OF THE MONTH</w:t>
                </w:r>
              </w:p>
              <w:p w14:paraId="3D5C73B2" w14:textId="77777777" w:rsidR="005E347A" w:rsidRDefault="005E347A" w:rsidP="005E347A">
                <w:pPr>
                  <w:pStyle w:val="ListParagraph"/>
                </w:pPr>
                <w:r>
                  <w:t>LEADERSHIP AWARD</w:t>
                </w:r>
              </w:p>
              <w:p w14:paraId="1ECF55AC" w14:textId="77777777" w:rsidR="005E347A" w:rsidRPr="00AD0DDD" w:rsidRDefault="005E347A" w:rsidP="005E347A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5E347A" w14:paraId="6269EE3B" w14:textId="77777777" w:rsidTr="005E347A">
        <w:trPr>
          <w:trHeight w:val="567"/>
        </w:trPr>
        <w:tc>
          <w:tcPr>
            <w:tcW w:w="7474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0ABA3D" w14:textId="77777777" w:rsidR="005E347A" w:rsidRDefault="005E347A" w:rsidP="005E347A">
            <w:pPr>
              <w:pStyle w:val="Heading3"/>
            </w:pPr>
            <w:sdt>
              <w:sdtPr>
                <w:id w:val="1813675065"/>
                <w:placeholder>
                  <w:docPart w:val="43C575159D4E4A418794A7EF8277D8EC"/>
                </w:placeholder>
                <w:temporary/>
                <w:showingPlcHdr/>
                <w15:appearance w15:val="hidden"/>
              </w:sdtPr>
              <w:sdtContent>
                <w:r w:rsidRPr="005E347A">
                  <w:rPr>
                    <w:color w:val="FF0000"/>
                  </w:rPr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997AD39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0ADD2F3D" w14:textId="77777777" w:rsidR="005E347A" w:rsidRDefault="005E347A" w:rsidP="005E347A"/>
        </w:tc>
      </w:tr>
      <w:tr w:rsidR="005E347A" w14:paraId="7335F0FC" w14:textId="77777777" w:rsidTr="005E347A">
        <w:trPr>
          <w:trHeight w:val="567"/>
        </w:trPr>
        <w:tc>
          <w:tcPr>
            <w:tcW w:w="7474" w:type="dxa"/>
            <w:gridSpan w:val="12"/>
            <w:tcBorders>
              <w:top w:val="single" w:sz="8" w:space="0" w:color="2C3B57" w:themeColor="text2"/>
            </w:tcBorders>
          </w:tcPr>
          <w:p w14:paraId="14E53AAF" w14:textId="77777777" w:rsidR="005E347A" w:rsidRDefault="005E347A" w:rsidP="005E347A">
            <w:pPr>
              <w:pStyle w:val="Dates"/>
              <w:ind w:left="0"/>
            </w:pPr>
          </w:p>
          <w:p w14:paraId="3908F89B" w14:textId="77777777" w:rsidR="005E347A" w:rsidRDefault="005E347A" w:rsidP="005E347A">
            <w:pPr>
              <w:pStyle w:val="Dates"/>
            </w:pPr>
            <w:r w:rsidRPr="005E347A">
              <w:t>Jan 2018</w:t>
            </w:r>
            <w:r>
              <w:t xml:space="preserve"> - </w:t>
            </w:r>
            <w:r w:rsidRPr="005E347A">
              <w:t>Dec 2021</w:t>
            </w:r>
          </w:p>
          <w:p w14:paraId="28363285" w14:textId="77777777" w:rsidR="005E347A" w:rsidRDefault="005E347A" w:rsidP="005E347A">
            <w:pPr>
              <w:pStyle w:val="Text"/>
            </w:pPr>
            <w:sdt>
              <w:sdtPr>
                <w:id w:val="-1723587715"/>
                <w:placeholder>
                  <w:docPart w:val="0C48D4B56497468BB3D2D7BE49437A9F"/>
                </w:placeholder>
                <w:temporary/>
                <w:showingPlcHdr/>
                <w15:appearance w15:val="hidden"/>
              </w:sdtPr>
              <w:sdtContent>
                <w:r>
                  <w:t>[Dates From] – [To]</w:t>
                </w:r>
              </w:sdtContent>
            </w:sdt>
          </w:p>
          <w:p w14:paraId="423CD47C" w14:textId="77777777" w:rsidR="005E347A" w:rsidRDefault="005E347A" w:rsidP="005E347A">
            <w:pPr>
              <w:pStyle w:val="Dates"/>
            </w:pPr>
            <w:r>
              <w:t xml:space="preserve"> </w:t>
            </w:r>
          </w:p>
          <w:p w14:paraId="32B06D6B" w14:textId="77777777" w:rsidR="005E347A" w:rsidRDefault="005E347A" w:rsidP="005E347A">
            <w:pPr>
              <w:pStyle w:val="Text"/>
            </w:pPr>
            <w:r>
              <w:t>Work as a</w:t>
            </w:r>
            <w:r w:rsidRPr="005E347A">
              <w:t xml:space="preserve"> Trainee</w:t>
            </w:r>
            <w:r>
              <w:t xml:space="preserve"> in </w:t>
            </w:r>
            <w:r w:rsidRPr="005E347A">
              <w:t xml:space="preserve">Tarek </w:t>
            </w:r>
            <w:proofErr w:type="spellStart"/>
            <w:r w:rsidRPr="005E347A">
              <w:t>a</w:t>
            </w:r>
            <w:r>
              <w:t>lehtraf</w:t>
            </w:r>
            <w:proofErr w:type="spellEnd"/>
            <w:r w:rsidRPr="005E347A">
              <w:t xml:space="preserve"> for general maintenance and AC</w:t>
            </w:r>
            <w:r>
              <w:t xml:space="preserve"> In </w:t>
            </w:r>
            <w:r w:rsidRPr="005E347A">
              <w:t>Abu Dhabi</w:t>
            </w:r>
            <w:r>
              <w:t xml:space="preserve">. </w:t>
            </w:r>
          </w:p>
          <w:p w14:paraId="35626994" w14:textId="77777777" w:rsidR="005E347A" w:rsidRPr="005E347A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</w:pPr>
            <w:r w:rsidRPr="005E347A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  <w:t>learning about the technical work of the indoor and outdoor units of AC.</w:t>
            </w:r>
          </w:p>
          <w:p w14:paraId="1B792617" w14:textId="77777777" w:rsidR="005E347A" w:rsidRPr="005E347A" w:rsidRDefault="005E347A" w:rsidP="005E347A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</w:pPr>
            <w:r w:rsidRPr="005E347A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n-AE" w:eastAsia="en-AE"/>
              </w:rPr>
              <w:t xml:space="preserve">Knowing the most famous air condition malfunctions and their cures.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1B6F33C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329E0516" w14:textId="77777777" w:rsidR="005E347A" w:rsidRDefault="005E347A" w:rsidP="005E347A"/>
        </w:tc>
      </w:tr>
      <w:tr w:rsidR="005E347A" w14:paraId="1DD3C6AF" w14:textId="77777777" w:rsidTr="005E347A">
        <w:trPr>
          <w:trHeight w:val="567"/>
        </w:trPr>
        <w:tc>
          <w:tcPr>
            <w:tcW w:w="7474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76AE523" w14:textId="77777777" w:rsidR="005E347A" w:rsidRDefault="005E347A" w:rsidP="005E347A">
            <w:pPr>
              <w:pStyle w:val="Heading3"/>
            </w:pPr>
            <w:sdt>
              <w:sdtPr>
                <w:id w:val="-1530558845"/>
                <w:placeholder>
                  <w:docPart w:val="FC534A5C5926461C9FB651EC1E1B7755"/>
                </w:placeholder>
                <w:temporary/>
                <w:showingPlcHdr/>
                <w15:appearance w15:val="hidden"/>
              </w:sdtPr>
              <w:sdtContent>
                <w:r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AE557A4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2B600605" w14:textId="77777777" w:rsidR="005E347A" w:rsidRDefault="005E347A" w:rsidP="005E347A"/>
        </w:tc>
      </w:tr>
      <w:tr w:rsidR="005E347A" w14:paraId="6263F70E" w14:textId="77777777" w:rsidTr="005E347A">
        <w:trPr>
          <w:trHeight w:val="567"/>
        </w:trPr>
        <w:tc>
          <w:tcPr>
            <w:tcW w:w="7474" w:type="dxa"/>
            <w:gridSpan w:val="12"/>
            <w:tcBorders>
              <w:top w:val="single" w:sz="8" w:space="0" w:color="2C3B57" w:themeColor="text2"/>
            </w:tcBorders>
          </w:tcPr>
          <w:p w14:paraId="6079EB62" w14:textId="77777777" w:rsidR="005E347A" w:rsidRPr="00560EA0" w:rsidRDefault="005E347A" w:rsidP="005E347A">
            <w:pPr>
              <w:pStyle w:val="Text"/>
            </w:pPr>
            <w:sdt>
              <w:sdtPr>
                <w:id w:val="909275201"/>
                <w:placeholder>
                  <w:docPart w:val="DE33BF2D40AB422D82569A7917D17113"/>
                </w:placeholder>
                <w:temporary/>
                <w:showingPlcHdr/>
                <w15:appearance w15:val="hidden"/>
              </w:sdtPr>
              <w:sdtContent>
                <w:r w:rsidRPr="00560EA0">
                  <w:t>[You delivered that big presentation to rave reviews.</w:t>
                </w:r>
                <w:r>
                  <w:br/>
                </w:r>
                <w:r w:rsidRPr="00560EA0">
                  <w:t>Don’t be shy about it now!</w:t>
                </w:r>
                <w:r>
                  <w:t xml:space="preserve"> </w:t>
                </w:r>
                <w:r>
                  <w:br/>
                </w:r>
                <w:r w:rsidRPr="00560EA0">
                  <w:t>This is the place to show how well you work and play with others.]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047F734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23E34F3F" w14:textId="77777777" w:rsidR="005E347A" w:rsidRDefault="005E347A" w:rsidP="005E347A"/>
        </w:tc>
      </w:tr>
      <w:tr w:rsidR="005E347A" w14:paraId="656169B6" w14:textId="77777777" w:rsidTr="005E347A">
        <w:trPr>
          <w:trHeight w:val="624"/>
        </w:trPr>
        <w:tc>
          <w:tcPr>
            <w:tcW w:w="7474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009C5C1" w14:textId="77777777" w:rsidR="005E347A" w:rsidRPr="00560EA0" w:rsidRDefault="005E347A" w:rsidP="005E347A">
            <w:pPr>
              <w:pStyle w:val="Heading3"/>
            </w:pPr>
            <w:sdt>
              <w:sdtPr>
                <w:id w:val="1845886759"/>
                <w:placeholder>
                  <w:docPart w:val="FC58F5EC339E4100BCF54116971CE26A"/>
                </w:placeholder>
                <w:temporary/>
                <w:showingPlcHdr/>
                <w15:appearance w15:val="hidden"/>
              </w:sdtPr>
              <w:sdtContent>
                <w:r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1F445A6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13209E31" w14:textId="77777777" w:rsidR="005E347A" w:rsidRDefault="005E347A" w:rsidP="005E347A"/>
        </w:tc>
      </w:tr>
      <w:tr w:rsidR="005E347A" w14:paraId="2F8DD878" w14:textId="77777777" w:rsidTr="005E347A">
        <w:trPr>
          <w:trHeight w:val="624"/>
        </w:trPr>
        <w:tc>
          <w:tcPr>
            <w:tcW w:w="7474" w:type="dxa"/>
            <w:gridSpan w:val="12"/>
            <w:tcBorders>
              <w:top w:val="single" w:sz="8" w:space="0" w:color="2C3B57" w:themeColor="text2"/>
            </w:tcBorders>
          </w:tcPr>
          <w:sdt>
            <w:sdtPr>
              <w:id w:val="-642964463"/>
              <w:placeholder>
                <w:docPart w:val="AC7654D496E44392A44E3193504A67E5"/>
              </w:placeholder>
              <w:temporary/>
              <w:showingPlcHdr/>
              <w15:appearance w15:val="hidden"/>
            </w:sdtPr>
            <w:sdtContent>
              <w:p w14:paraId="65214687" w14:textId="77777777" w:rsidR="005E347A" w:rsidRDefault="005E347A" w:rsidP="005E347A">
                <w:pPr>
                  <w:pStyle w:val="Text"/>
                </w:pPr>
                <w:r w:rsidRPr="00560EA0">
                  <w:t>[Are you president of your fraternity, head of the condo board,</w:t>
                </w:r>
                <w:r>
                  <w:t xml:space="preserve"> </w:t>
                </w:r>
                <w:r w:rsidRPr="00560EA0">
                  <w:t>or a team lead for your favorite charity?</w:t>
                </w:r>
              </w:p>
              <w:p w14:paraId="489B99F6" w14:textId="77777777" w:rsidR="005E347A" w:rsidRPr="00560EA0" w:rsidRDefault="005E347A" w:rsidP="005E347A">
                <w:pPr>
                  <w:pStyle w:val="Text"/>
                </w:pPr>
                <w:r w:rsidRPr="00560EA0">
                  <w:t>You’re a natural leader—tell it like it is!]</w:t>
                </w:r>
              </w:p>
            </w:sdtContent>
          </w:sdt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46E41F2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64E490A4" w14:textId="77777777" w:rsidR="005E347A" w:rsidRDefault="005E347A" w:rsidP="005E347A"/>
        </w:tc>
      </w:tr>
      <w:tr w:rsidR="005E347A" w14:paraId="3DF77401" w14:textId="77777777" w:rsidTr="005E347A">
        <w:trPr>
          <w:trHeight w:val="567"/>
        </w:trPr>
        <w:tc>
          <w:tcPr>
            <w:tcW w:w="7474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FB634DB" w14:textId="77777777" w:rsidR="005E347A" w:rsidRPr="00560EA0" w:rsidRDefault="005E347A" w:rsidP="005E347A">
            <w:pPr>
              <w:pStyle w:val="Heading3"/>
            </w:pPr>
            <w:r>
              <w:t xml:space="preserve">Hobbies 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C16976A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49BBA00A" w14:textId="77777777" w:rsidR="005E347A" w:rsidRDefault="005E347A" w:rsidP="005E347A"/>
        </w:tc>
      </w:tr>
      <w:tr w:rsidR="005E347A" w14:paraId="3AA269CA" w14:textId="77777777" w:rsidTr="005E347A">
        <w:trPr>
          <w:trHeight w:val="797"/>
        </w:trPr>
        <w:tc>
          <w:tcPr>
            <w:tcW w:w="7474" w:type="dxa"/>
            <w:gridSpan w:val="12"/>
            <w:tcBorders>
              <w:top w:val="single" w:sz="8" w:space="0" w:color="2C3B57" w:themeColor="text2"/>
            </w:tcBorders>
          </w:tcPr>
          <w:p w14:paraId="592A1212" w14:textId="77777777" w:rsidR="005E347A" w:rsidRDefault="005E347A" w:rsidP="005E347A">
            <w:pPr>
              <w:pStyle w:val="Text"/>
            </w:pPr>
            <w:r>
              <w:t>Photography</w:t>
            </w:r>
          </w:p>
          <w:p w14:paraId="3E040FDC" w14:textId="77777777" w:rsidR="005E347A" w:rsidRDefault="005E347A" w:rsidP="005E347A">
            <w:pPr>
              <w:pStyle w:val="Text"/>
            </w:pPr>
            <w:r>
              <w:t xml:space="preserve">Expert in swimming and football </w:t>
            </w:r>
          </w:p>
          <w:p w14:paraId="3CE14429" w14:textId="77777777" w:rsidR="005E347A" w:rsidRPr="00560EA0" w:rsidRDefault="005E347A" w:rsidP="005E347A">
            <w:pPr>
              <w:pStyle w:val="Text"/>
            </w:pPr>
            <w:r>
              <w:t>photoshop and video making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900BF8C" w14:textId="77777777" w:rsidR="005E347A" w:rsidRDefault="005E347A" w:rsidP="005E347A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1CC131DB" w14:textId="77777777" w:rsidR="005E347A" w:rsidRDefault="005E347A" w:rsidP="005E347A"/>
        </w:tc>
      </w:tr>
      <w:tr w:rsidR="005E347A" w14:paraId="24BFBA48" w14:textId="77777777" w:rsidTr="005E347A">
        <w:trPr>
          <w:trHeight w:val="482"/>
        </w:trPr>
        <w:tc>
          <w:tcPr>
            <w:tcW w:w="11318" w:type="dxa"/>
            <w:gridSpan w:val="16"/>
            <w:tcBorders>
              <w:bottom w:val="single" w:sz="36" w:space="0" w:color="CADEE5" w:themeColor="background2"/>
            </w:tcBorders>
          </w:tcPr>
          <w:p w14:paraId="03C12BF3" w14:textId="77777777" w:rsidR="005E347A" w:rsidRDefault="005E347A" w:rsidP="005E347A"/>
        </w:tc>
      </w:tr>
    </w:tbl>
    <w:p w14:paraId="32311A6A" w14:textId="77777777" w:rsidR="00D06709" w:rsidRPr="00DF1CB4" w:rsidRDefault="00D06709" w:rsidP="00DF1CB4">
      <w:pPr>
        <w:rPr>
          <w:sz w:val="8"/>
          <w:szCs w:val="12"/>
        </w:rPr>
      </w:pPr>
    </w:p>
    <w:p w14:paraId="7DE2A27F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DBE3" w14:textId="77777777" w:rsidR="0002330D" w:rsidRDefault="0002330D" w:rsidP="00DF1CB4">
      <w:r>
        <w:separator/>
      </w:r>
    </w:p>
  </w:endnote>
  <w:endnote w:type="continuationSeparator" w:id="0">
    <w:p w14:paraId="13BA0329" w14:textId="77777777" w:rsidR="0002330D" w:rsidRDefault="0002330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roy 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0089" w14:textId="77777777" w:rsidR="0002330D" w:rsidRDefault="0002330D" w:rsidP="00DF1CB4">
      <w:r>
        <w:separator/>
      </w:r>
    </w:p>
  </w:footnote>
  <w:footnote w:type="continuationSeparator" w:id="0">
    <w:p w14:paraId="450DF2E9" w14:textId="77777777" w:rsidR="0002330D" w:rsidRDefault="0002330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90804">
    <w:abstractNumId w:val="0"/>
  </w:num>
  <w:num w:numId="2" w16cid:durableId="799612774">
    <w:abstractNumId w:val="1"/>
  </w:num>
  <w:num w:numId="3" w16cid:durableId="1668746481">
    <w:abstractNumId w:val="2"/>
  </w:num>
  <w:num w:numId="4" w16cid:durableId="870609338">
    <w:abstractNumId w:val="3"/>
  </w:num>
  <w:num w:numId="5" w16cid:durableId="1263227866">
    <w:abstractNumId w:val="8"/>
  </w:num>
  <w:num w:numId="6" w16cid:durableId="411902260">
    <w:abstractNumId w:val="4"/>
  </w:num>
  <w:num w:numId="7" w16cid:durableId="526408036">
    <w:abstractNumId w:val="5"/>
  </w:num>
  <w:num w:numId="8" w16cid:durableId="457341843">
    <w:abstractNumId w:val="6"/>
  </w:num>
  <w:num w:numId="9" w16cid:durableId="1754935373">
    <w:abstractNumId w:val="7"/>
  </w:num>
  <w:num w:numId="10" w16cid:durableId="1798378035">
    <w:abstractNumId w:val="9"/>
  </w:num>
  <w:num w:numId="11" w16cid:durableId="599029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67"/>
    <w:rsid w:val="0002330D"/>
    <w:rsid w:val="002B73E2"/>
    <w:rsid w:val="002D3AB8"/>
    <w:rsid w:val="00413477"/>
    <w:rsid w:val="004A586E"/>
    <w:rsid w:val="00560EA0"/>
    <w:rsid w:val="005E09DE"/>
    <w:rsid w:val="005E347A"/>
    <w:rsid w:val="005F5561"/>
    <w:rsid w:val="00636867"/>
    <w:rsid w:val="00680892"/>
    <w:rsid w:val="006C1501"/>
    <w:rsid w:val="006C60E6"/>
    <w:rsid w:val="00733CB1"/>
    <w:rsid w:val="009835F5"/>
    <w:rsid w:val="009C370F"/>
    <w:rsid w:val="00A520FA"/>
    <w:rsid w:val="00AB03FA"/>
    <w:rsid w:val="00AD0DDD"/>
    <w:rsid w:val="00AD6FA4"/>
    <w:rsid w:val="00C701C1"/>
    <w:rsid w:val="00D06709"/>
    <w:rsid w:val="00D74C88"/>
    <w:rsid w:val="00DC11E7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E8E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aa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DADB34E0FA4076BD4A5523A405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9181-A831-4591-9D9B-14B081FDED26}"/>
      </w:docPartPr>
      <w:docPartBody>
        <w:p w:rsidR="00000000" w:rsidRDefault="00E01DF3" w:rsidP="00E01DF3">
          <w:pPr>
            <w:pStyle w:val="C0DADB34E0FA4076BD4A5523A40585A5"/>
          </w:pPr>
          <w:r w:rsidRPr="00AD0DDD">
            <w:t>Education</w:t>
          </w:r>
        </w:p>
      </w:docPartBody>
    </w:docPart>
    <w:docPart>
      <w:docPartPr>
        <w:name w:val="2A680BC856C04D3FB6EEAEBA9F67B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ED99E-D77E-458D-A8AE-8DB1ED8981A4}"/>
      </w:docPartPr>
      <w:docPartBody>
        <w:p w:rsidR="00000000" w:rsidRDefault="00E01DF3" w:rsidP="00E01DF3">
          <w:pPr>
            <w:pStyle w:val="2A680BC856C04D3FB6EEAEBA9F67BC84"/>
          </w:pPr>
          <w:r w:rsidRPr="00E14266">
            <w:t>[State]</w:t>
          </w:r>
        </w:p>
      </w:docPartBody>
    </w:docPart>
    <w:docPart>
      <w:docPartPr>
        <w:name w:val="4902B66EF8DA4971AC9B28809E525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65C7C-3EB7-4E29-A616-A8D245510077}"/>
      </w:docPartPr>
      <w:docPartBody>
        <w:p w:rsidR="00000000" w:rsidRDefault="00E01DF3" w:rsidP="00E01DF3">
          <w:pPr>
            <w:pStyle w:val="4902B66EF8DA4971AC9B28809E525CE0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5575136E92B74EA1BC1BE750AD2A0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13939-8BF9-48B3-9773-3CB61EC7D2B6}"/>
      </w:docPartPr>
      <w:docPartBody>
        <w:p w:rsidR="00000000" w:rsidRDefault="00E01DF3" w:rsidP="00E01DF3">
          <w:pPr>
            <w:pStyle w:val="5575136E92B74EA1BC1BE750AD2A0400"/>
          </w:pPr>
          <w:r w:rsidRPr="00AD0DDD">
            <w:t>AWARDS</w:t>
          </w:r>
        </w:p>
      </w:docPartBody>
    </w:docPart>
    <w:docPart>
      <w:docPartPr>
        <w:name w:val="2704D2AC72CA44C5B8F4513AE94BF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CCC65-2A6F-406A-A145-4F55AB7AAE66}"/>
      </w:docPartPr>
      <w:docPartBody>
        <w:p w:rsidR="00E01DF3" w:rsidRDefault="00E01DF3" w:rsidP="00DF1CB4">
          <w:pPr>
            <w:pStyle w:val="ListParagraph"/>
          </w:pPr>
          <w:r>
            <w:t>EMPLOYEE OF THE MONTH</w:t>
          </w:r>
        </w:p>
        <w:p w:rsidR="00E01DF3" w:rsidRDefault="00E01DF3" w:rsidP="00DF1CB4">
          <w:pPr>
            <w:pStyle w:val="ListParagraph"/>
          </w:pPr>
          <w:r>
            <w:t>LEADERSHIP AWARD</w:t>
          </w:r>
        </w:p>
        <w:p w:rsidR="00000000" w:rsidRDefault="00E01DF3" w:rsidP="00E01DF3">
          <w:pPr>
            <w:pStyle w:val="2704D2AC72CA44C5B8F4513AE94BFFE0"/>
          </w:pPr>
          <w:r>
            <w:t>BEST PERFORMER AWARD</w:t>
          </w:r>
        </w:p>
      </w:docPartBody>
    </w:docPart>
    <w:docPart>
      <w:docPartPr>
        <w:name w:val="43C575159D4E4A418794A7EF8277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18251-6A82-4189-9622-D72446B9D17B}"/>
      </w:docPartPr>
      <w:docPartBody>
        <w:p w:rsidR="00000000" w:rsidRDefault="00E01DF3" w:rsidP="00E01DF3">
          <w:pPr>
            <w:pStyle w:val="43C575159D4E4A418794A7EF8277D8EC"/>
          </w:pPr>
          <w:r w:rsidRPr="00560EA0">
            <w:t>Experience</w:t>
          </w:r>
        </w:p>
      </w:docPartBody>
    </w:docPart>
    <w:docPart>
      <w:docPartPr>
        <w:name w:val="0C48D4B56497468BB3D2D7BE49437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08D36-D30D-448C-A628-B825DA047ACA}"/>
      </w:docPartPr>
      <w:docPartBody>
        <w:p w:rsidR="00000000" w:rsidRDefault="00E01DF3" w:rsidP="00E01DF3">
          <w:pPr>
            <w:pStyle w:val="0C48D4B56497468BB3D2D7BE49437A9F"/>
          </w:pPr>
          <w:r>
            <w:t>[Dates From] – [To]</w:t>
          </w:r>
        </w:p>
      </w:docPartBody>
    </w:docPart>
    <w:docPart>
      <w:docPartPr>
        <w:name w:val="FC534A5C5926461C9FB651EC1E1B7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C729A-999B-4626-9440-E7300CC0EFEB}"/>
      </w:docPartPr>
      <w:docPartBody>
        <w:p w:rsidR="00000000" w:rsidRDefault="00E01DF3" w:rsidP="00E01DF3">
          <w:pPr>
            <w:pStyle w:val="FC534A5C5926461C9FB651EC1E1B7755"/>
          </w:pPr>
          <w:r w:rsidRPr="00560EA0">
            <w:t>Communication</w:t>
          </w:r>
        </w:p>
      </w:docPartBody>
    </w:docPart>
    <w:docPart>
      <w:docPartPr>
        <w:name w:val="DE33BF2D40AB422D82569A7917D1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B99A3-4E06-44CC-A534-D72BA493ADB4}"/>
      </w:docPartPr>
      <w:docPartBody>
        <w:p w:rsidR="00000000" w:rsidRDefault="00E01DF3" w:rsidP="00E01DF3">
          <w:pPr>
            <w:pStyle w:val="DE33BF2D40AB422D82569A7917D17113"/>
          </w:pPr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FC58F5EC339E4100BCF54116971CE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830FD-D163-4EF1-AF96-35CCF6D19EDA}"/>
      </w:docPartPr>
      <w:docPartBody>
        <w:p w:rsidR="00000000" w:rsidRDefault="00E01DF3" w:rsidP="00E01DF3">
          <w:pPr>
            <w:pStyle w:val="FC58F5EC339E4100BCF54116971CE26A"/>
          </w:pPr>
          <w:r w:rsidRPr="00560EA0">
            <w:t>Leadership</w:t>
          </w:r>
        </w:p>
      </w:docPartBody>
    </w:docPart>
    <w:docPart>
      <w:docPartPr>
        <w:name w:val="AC7654D496E44392A44E3193504A6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DA371-B6F5-4B42-A7EC-CADEDD900240}"/>
      </w:docPartPr>
      <w:docPartBody>
        <w:p w:rsidR="00E01DF3" w:rsidRDefault="00E01DF3" w:rsidP="00DF1CB4">
          <w:pPr>
            <w:pStyle w:val="Text"/>
          </w:pPr>
          <w:r w:rsidRPr="00560EA0">
            <w:t>[Are 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000000" w:rsidRDefault="00E01DF3" w:rsidP="00E01DF3">
          <w:pPr>
            <w:pStyle w:val="AC7654D496E44392A44E3193504A67E5"/>
          </w:pPr>
          <w:r w:rsidRPr="00560EA0">
            <w:t>You’re a natural leader—tell it like it is!]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roy Mediu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2535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F3"/>
    <w:rsid w:val="00D716B0"/>
    <w:rsid w:val="00E0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E3766A33B42B78FA66698C6ADA9AC">
    <w:name w:val="7A5E3766A33B42B78FA66698C6ADA9AC"/>
  </w:style>
  <w:style w:type="paragraph" w:customStyle="1" w:styleId="EED78DACF64B45A2962326ACED283456">
    <w:name w:val="EED78DACF64B45A2962326ACED283456"/>
  </w:style>
  <w:style w:type="paragraph" w:customStyle="1" w:styleId="357108C0BD614DC1B8D777699522B644">
    <w:name w:val="357108C0BD614DC1B8D777699522B644"/>
  </w:style>
  <w:style w:type="paragraph" w:customStyle="1" w:styleId="418800D275F646E9B86003140B9F339E">
    <w:name w:val="418800D275F646E9B86003140B9F339E"/>
  </w:style>
  <w:style w:type="paragraph" w:customStyle="1" w:styleId="74D3F45A5A454186B8C980F3FC0B37D1">
    <w:name w:val="74D3F45A5A454186B8C980F3FC0B37D1"/>
  </w:style>
  <w:style w:type="paragraph" w:customStyle="1" w:styleId="B4E85A1B7B0749EB8F4AFE3D5D337F25">
    <w:name w:val="B4E85A1B7B0749EB8F4AFE3D5D337F25"/>
  </w:style>
  <w:style w:type="paragraph" w:customStyle="1" w:styleId="708E0E7951804B8F92DA0CED6BB842FA">
    <w:name w:val="708E0E7951804B8F92DA0CED6BB842FA"/>
  </w:style>
  <w:style w:type="paragraph" w:customStyle="1" w:styleId="BD3086D4901746278141909DA0F8B212">
    <w:name w:val="BD3086D4901746278141909DA0F8B212"/>
  </w:style>
  <w:style w:type="paragraph" w:customStyle="1" w:styleId="B9B8F18DF2F049B796CEDBBBB9E81D84">
    <w:name w:val="B9B8F18DF2F049B796CEDBBBB9E81D84"/>
  </w:style>
  <w:style w:type="paragraph" w:customStyle="1" w:styleId="FFB3352CB01245DCA1664B5BE13A45EE">
    <w:name w:val="FFB3352CB01245DCA1664B5BE13A45EE"/>
  </w:style>
  <w:style w:type="paragraph" w:customStyle="1" w:styleId="CDBB6D23981F4355A82EDFD3285D4C9F">
    <w:name w:val="CDBB6D23981F4355A82EDFD3285D4C9F"/>
  </w:style>
  <w:style w:type="paragraph" w:customStyle="1" w:styleId="7761DCC937544EDD9E87A0D720CCD876">
    <w:name w:val="7761DCC937544EDD9E87A0D720CCD876"/>
  </w:style>
  <w:style w:type="paragraph" w:customStyle="1" w:styleId="18BA973F265944469683567E0A9C7E6B">
    <w:name w:val="18BA973F265944469683567E0A9C7E6B"/>
  </w:style>
  <w:style w:type="paragraph" w:customStyle="1" w:styleId="22C422F2BE524EF5A2A6DC5E70594B1B">
    <w:name w:val="22C422F2BE524EF5A2A6DC5E70594B1B"/>
  </w:style>
  <w:style w:type="paragraph" w:styleId="ListParagraph">
    <w:name w:val="List Paragraph"/>
    <w:basedOn w:val="Normal"/>
    <w:uiPriority w:val="6"/>
    <w:qFormat/>
    <w:rsid w:val="00E01DF3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4D6B944C3D2A47DEB06DD3EC7779F1FA">
    <w:name w:val="4D6B944C3D2A47DEB06DD3EC7779F1FA"/>
  </w:style>
  <w:style w:type="paragraph" w:customStyle="1" w:styleId="4FF95D4CBCEC43708111AABDD2D30622">
    <w:name w:val="4FF95D4CBCEC43708111AABDD2D30622"/>
  </w:style>
  <w:style w:type="paragraph" w:customStyle="1" w:styleId="3B3403CF45144A8ABD6033B9860AA478">
    <w:name w:val="3B3403CF45144A8ABD6033B9860AA478"/>
  </w:style>
  <w:style w:type="paragraph" w:customStyle="1" w:styleId="8766466FDCC44BD4BD9AD57B58E7AD91">
    <w:name w:val="8766466FDCC44BD4BD9AD57B58E7AD91"/>
  </w:style>
  <w:style w:type="paragraph" w:customStyle="1" w:styleId="28FEDDFCCAE94926AFBC05DC6A2280F4">
    <w:name w:val="28FEDDFCCAE94926AFBC05DC6A2280F4"/>
  </w:style>
  <w:style w:type="paragraph" w:customStyle="1" w:styleId="5FD84F4FB3CA447CB4D9F592F3D5633E">
    <w:name w:val="5FD84F4FB3CA447CB4D9F592F3D5633E"/>
  </w:style>
  <w:style w:type="paragraph" w:customStyle="1" w:styleId="D8C47DB7A5FC4A11A683ECF036B8B7DD">
    <w:name w:val="D8C47DB7A5FC4A11A683ECF036B8B7DD"/>
  </w:style>
  <w:style w:type="paragraph" w:customStyle="1" w:styleId="AF0E96921C8D4DDBA1BDEEB96D302636">
    <w:name w:val="AF0E96921C8D4DDBA1BDEEB96D302636"/>
  </w:style>
  <w:style w:type="paragraph" w:customStyle="1" w:styleId="257BF45455264D5FB8453D8AEF8B70A6">
    <w:name w:val="257BF45455264D5FB8453D8AEF8B70A6"/>
  </w:style>
  <w:style w:type="paragraph" w:customStyle="1" w:styleId="3AE7E6BC17F6439A8F4B8AC6BA915893">
    <w:name w:val="3AE7E6BC17F6439A8F4B8AC6BA915893"/>
  </w:style>
  <w:style w:type="paragraph" w:customStyle="1" w:styleId="35186C6C5223437084346D659FE944D6">
    <w:name w:val="35186C6C5223437084346D659FE944D6"/>
  </w:style>
  <w:style w:type="paragraph" w:customStyle="1" w:styleId="D0635AA94B6945309B101D50D4121DB1">
    <w:name w:val="D0635AA94B6945309B101D50D4121DB1"/>
  </w:style>
  <w:style w:type="paragraph" w:customStyle="1" w:styleId="Text">
    <w:name w:val="Text"/>
    <w:basedOn w:val="Normal"/>
    <w:uiPriority w:val="3"/>
    <w:qFormat/>
    <w:rsid w:val="00E01DF3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0466C7F645E147649524A7C5512324FC">
    <w:name w:val="0466C7F645E147649524A7C5512324FC"/>
  </w:style>
  <w:style w:type="paragraph" w:customStyle="1" w:styleId="F195347D3AAA468A8B1DAE83771B51CB">
    <w:name w:val="F195347D3AAA468A8B1DAE83771B51CB"/>
  </w:style>
  <w:style w:type="paragraph" w:customStyle="1" w:styleId="BEC4C867E758452FBA302617FA22DFAB">
    <w:name w:val="BEC4C867E758452FBA302617FA22DFAB"/>
  </w:style>
  <w:style w:type="paragraph" w:customStyle="1" w:styleId="97FA4592B2E54D368E8E90EA4E58C45E">
    <w:name w:val="97FA4592B2E54D368E8E90EA4E58C45E"/>
    <w:rsid w:val="00E01DF3"/>
  </w:style>
  <w:style w:type="paragraph" w:customStyle="1" w:styleId="4972CEF0BEE84746B4DA661999D639C5">
    <w:name w:val="4972CEF0BEE84746B4DA661999D639C5"/>
    <w:rsid w:val="00E01DF3"/>
  </w:style>
  <w:style w:type="paragraph" w:customStyle="1" w:styleId="C0DADB34E0FA4076BD4A5523A40585A5">
    <w:name w:val="C0DADB34E0FA4076BD4A5523A40585A5"/>
    <w:rsid w:val="00E01DF3"/>
  </w:style>
  <w:style w:type="paragraph" w:customStyle="1" w:styleId="2A680BC856C04D3FB6EEAEBA9F67BC84">
    <w:name w:val="2A680BC856C04D3FB6EEAEBA9F67BC84"/>
    <w:rsid w:val="00E01DF3"/>
  </w:style>
  <w:style w:type="paragraph" w:customStyle="1" w:styleId="4902B66EF8DA4971AC9B28809E525CE0">
    <w:name w:val="4902B66EF8DA4971AC9B28809E525CE0"/>
    <w:rsid w:val="00E01DF3"/>
  </w:style>
  <w:style w:type="paragraph" w:customStyle="1" w:styleId="5575136E92B74EA1BC1BE750AD2A0400">
    <w:name w:val="5575136E92B74EA1BC1BE750AD2A0400"/>
    <w:rsid w:val="00E01DF3"/>
  </w:style>
  <w:style w:type="paragraph" w:customStyle="1" w:styleId="2704D2AC72CA44C5B8F4513AE94BFFE0">
    <w:name w:val="2704D2AC72CA44C5B8F4513AE94BFFE0"/>
    <w:rsid w:val="00E01DF3"/>
  </w:style>
  <w:style w:type="paragraph" w:customStyle="1" w:styleId="43C575159D4E4A418794A7EF8277D8EC">
    <w:name w:val="43C575159D4E4A418794A7EF8277D8EC"/>
    <w:rsid w:val="00E01DF3"/>
  </w:style>
  <w:style w:type="paragraph" w:customStyle="1" w:styleId="0C48D4B56497468BB3D2D7BE49437A9F">
    <w:name w:val="0C48D4B56497468BB3D2D7BE49437A9F"/>
    <w:rsid w:val="00E01DF3"/>
  </w:style>
  <w:style w:type="paragraph" w:customStyle="1" w:styleId="FC534A5C5926461C9FB651EC1E1B7755">
    <w:name w:val="FC534A5C5926461C9FB651EC1E1B7755"/>
    <w:rsid w:val="00E01DF3"/>
  </w:style>
  <w:style w:type="paragraph" w:customStyle="1" w:styleId="DE33BF2D40AB422D82569A7917D17113">
    <w:name w:val="DE33BF2D40AB422D82569A7917D17113"/>
    <w:rsid w:val="00E01DF3"/>
  </w:style>
  <w:style w:type="paragraph" w:customStyle="1" w:styleId="FC58F5EC339E4100BCF54116971CE26A">
    <w:name w:val="FC58F5EC339E4100BCF54116971CE26A"/>
    <w:rsid w:val="00E01DF3"/>
  </w:style>
  <w:style w:type="paragraph" w:customStyle="1" w:styleId="AC7654D496E44392A44E3193504A67E5">
    <w:name w:val="AC7654D496E44392A44E3193504A67E5"/>
    <w:rsid w:val="00E01D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2022-06-29T01:40:00Z</dcterms:created>
  <dcterms:modified xsi:type="dcterms:W3CDTF">2022-07-01T02:54:00Z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